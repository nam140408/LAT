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E86989" w:rsidRDefault="00EF4F5D" w:rsidP="0065758B">
      <w:pPr>
        <w:pStyle w:val="Title"/>
        <w:spacing w:after="240" w:line="360" w:lineRule="auto"/>
        <w:rPr>
          <w:rFonts w:asciiTheme="minorHAnsi" w:eastAsiaTheme="minorEastAsia" w:hAnsiTheme="minorHAnsi" w:cstheme="minorBidi"/>
          <w:sz w:val="96"/>
        </w:rPr>
      </w:pPr>
      <w:sdt>
        <w:sdtPr>
          <w:rPr>
            <w:rFonts w:asciiTheme="minorHAnsi" w:eastAsiaTheme="minorEastAsia" w:hAnsiTheme="minorHAnsi" w:cstheme="minorBidi"/>
            <w:sz w:val="144"/>
          </w:rPr>
          <w:alias w:val="Title:"/>
          <w:tag w:val="Title:"/>
          <w:id w:val="726351117"/>
          <w:placeholder>
            <w:docPart w:val="EAE5D3F6A877452D864847D280E1CC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E588C">
            <w:rPr>
              <w:rFonts w:asciiTheme="minorHAnsi" w:eastAsiaTheme="minorEastAsia" w:hAnsiTheme="minorHAnsi" w:cstheme="minorBidi"/>
              <w:sz w:val="144"/>
            </w:rPr>
            <w:t>Alpha_Cv1</w:t>
          </w:r>
        </w:sdtContent>
      </w:sdt>
    </w:p>
    <w:p w:rsidR="00B823AA" w:rsidRDefault="00E86989" w:rsidP="0065758B">
      <w:pPr>
        <w:pStyle w:val="Title2"/>
        <w:spacing w:after="240" w:line="360" w:lineRule="auto"/>
      </w:pPr>
      <w:r>
        <w:t xml:space="preserve">Nguyen </w:t>
      </w:r>
      <w:proofErr w:type="spellStart"/>
      <w:r>
        <w:t>Anh</w:t>
      </w:r>
      <w:proofErr w:type="spellEnd"/>
      <w:r>
        <w:t xml:space="preserve"> Minh</w:t>
      </w:r>
    </w:p>
    <w:p w:rsidR="00E81978" w:rsidRDefault="00E81978" w:rsidP="0065758B">
      <w:pPr>
        <w:pStyle w:val="Title2"/>
        <w:spacing w:after="240" w:line="360" w:lineRule="auto"/>
      </w:pPr>
    </w:p>
    <w:p w:rsidR="00E81978" w:rsidRDefault="00E81978" w:rsidP="0065758B">
      <w:pPr>
        <w:pStyle w:val="Title"/>
        <w:spacing w:after="240" w:line="360" w:lineRule="auto"/>
      </w:pPr>
    </w:p>
    <w:p w:rsidR="00E81978" w:rsidRDefault="00E81978" w:rsidP="0065758B">
      <w:pPr>
        <w:pStyle w:val="Title2"/>
        <w:spacing w:line="360" w:lineRule="auto"/>
      </w:pPr>
    </w:p>
    <w:p w:rsidR="00E81978" w:rsidRDefault="00A76523" w:rsidP="0065758B">
      <w:pPr>
        <w:pStyle w:val="SectionTitle"/>
        <w:spacing w:line="360" w:lineRule="auto"/>
        <w:jc w:val="left"/>
      </w:pPr>
      <w:r>
        <w:lastRenderedPageBreak/>
        <w:t xml:space="preserve">Copyright ©2024 Nguyen </w:t>
      </w:r>
      <w:proofErr w:type="spellStart"/>
      <w:r>
        <w:t>Anh</w:t>
      </w:r>
      <w:proofErr w:type="spellEnd"/>
      <w:r>
        <w:t xml:space="preserve"> Minh</w:t>
      </w:r>
    </w:p>
    <w:p w:rsidR="00E81978" w:rsidRPr="00726BC1" w:rsidRDefault="00EF4F5D" w:rsidP="0065758B">
      <w:pPr>
        <w:pStyle w:val="SectionTitle"/>
        <w:spacing w:line="360" w:lineRule="auto"/>
        <w:rPr>
          <w:sz w:val="26"/>
          <w:szCs w:val="26"/>
        </w:rPr>
      </w:pPr>
      <w:sdt>
        <w:sdtPr>
          <w:rPr>
            <w:sz w:val="26"/>
            <w:szCs w:val="26"/>
          </w:rPr>
          <w:alias w:val="Section title:"/>
          <w:tag w:val="Section title:"/>
          <w:id w:val="984196707"/>
          <w:placeholder>
            <w:docPart w:val="6A23DC1F82B84FB0B17BBEAE04C495C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E588C">
            <w:rPr>
              <w:sz w:val="26"/>
              <w:szCs w:val="26"/>
            </w:rPr>
            <w:t>Alpha_Cv1</w:t>
          </w:r>
        </w:sdtContent>
      </w:sdt>
    </w:p>
    <w:p w:rsidR="00E81978" w:rsidRPr="00726BC1" w:rsidRDefault="00EF4F5D" w:rsidP="0065758B">
      <w:pPr>
        <w:spacing w:line="360" w:lineRule="auto"/>
        <w:rPr>
          <w:sz w:val="26"/>
          <w:szCs w:val="26"/>
        </w:rPr>
      </w:pPr>
      <w:sdt>
        <w:sdtPr>
          <w:rPr>
            <w:sz w:val="26"/>
            <w:szCs w:val="26"/>
          </w:rPr>
          <w:alias w:val="Section title:"/>
          <w:tag w:val="Section title:"/>
          <w:id w:val="-598416435"/>
          <w:placeholder>
            <w:docPart w:val="1EA926C8315F4E2682BA89A7E39A6D2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2657">
            <w:rPr>
              <w:sz w:val="26"/>
              <w:szCs w:val="26"/>
            </w:rPr>
            <w:t>Alpha_Cv1</w:t>
          </w:r>
        </w:sdtContent>
      </w:sdt>
      <w:r w:rsidR="00A02657" w:rsidRPr="00726BC1">
        <w:rPr>
          <w:sz w:val="26"/>
          <w:szCs w:val="26"/>
        </w:rPr>
        <w:t xml:space="preserve"> </w:t>
      </w:r>
      <w:r w:rsidR="00A02657">
        <w:rPr>
          <w:sz w:val="26"/>
          <w:szCs w:val="26"/>
        </w:rPr>
        <w:t xml:space="preserve">is </w:t>
      </w:r>
      <w:r w:rsidR="00A76523" w:rsidRPr="00726BC1">
        <w:rPr>
          <w:sz w:val="26"/>
          <w:szCs w:val="26"/>
        </w:rPr>
        <w:t>an AI</w:t>
      </w:r>
      <w:r w:rsidR="00A02657">
        <w:rPr>
          <w:sz w:val="26"/>
          <w:szCs w:val="26"/>
        </w:rPr>
        <w:t>, which</w:t>
      </w:r>
      <w:r w:rsidR="00A76523" w:rsidRPr="00726BC1">
        <w:rPr>
          <w:sz w:val="26"/>
          <w:szCs w:val="26"/>
        </w:rPr>
        <w:t xml:space="preserve"> can play </w:t>
      </w:r>
      <w:proofErr w:type="spellStart"/>
      <w:r w:rsidR="00A02657" w:rsidRPr="00B0027E">
        <w:rPr>
          <w:sz w:val="26"/>
          <w:szCs w:val="26"/>
        </w:rPr>
        <w:t>Gomoku</w:t>
      </w:r>
      <w:proofErr w:type="spellEnd"/>
      <w:r w:rsidR="00A76523" w:rsidRPr="00726BC1">
        <w:rPr>
          <w:sz w:val="26"/>
          <w:szCs w:val="26"/>
        </w:rPr>
        <w:t>. Alpha_Cv1 used the Minimax algorithm and used Alpha Beta Pruning Which makes the Minimax algorithm more optimal.</w:t>
      </w:r>
    </w:p>
    <w:p w:rsidR="00E81978" w:rsidRPr="00726BC1" w:rsidRDefault="00A76523" w:rsidP="0065758B">
      <w:pPr>
        <w:pStyle w:val="Heading1"/>
        <w:spacing w:line="360" w:lineRule="auto"/>
        <w:rPr>
          <w:sz w:val="26"/>
          <w:szCs w:val="26"/>
        </w:rPr>
      </w:pPr>
      <w:r w:rsidRPr="00726BC1">
        <w:rPr>
          <w:sz w:val="26"/>
          <w:szCs w:val="26"/>
        </w:rPr>
        <w:t>CONTENTS</w:t>
      </w:r>
    </w:p>
    <w:p w:rsidR="00E81978" w:rsidRPr="00726BC1" w:rsidRDefault="00A76523" w:rsidP="0065758B">
      <w:pPr>
        <w:pStyle w:val="Heading2"/>
        <w:numPr>
          <w:ilvl w:val="0"/>
          <w:numId w:val="16"/>
        </w:numPr>
        <w:spacing w:line="360" w:lineRule="auto"/>
        <w:rPr>
          <w:sz w:val="26"/>
          <w:szCs w:val="26"/>
        </w:rPr>
      </w:pPr>
      <w:r w:rsidRPr="00726BC1">
        <w:rPr>
          <w:sz w:val="26"/>
          <w:szCs w:val="26"/>
        </w:rPr>
        <w:t>INTRODUCE</w:t>
      </w:r>
    </w:p>
    <w:p w:rsidR="00E81978" w:rsidRPr="00726BC1" w:rsidRDefault="00B66895" w:rsidP="0065758B">
      <w:pPr>
        <w:pStyle w:val="NoSpacing"/>
        <w:numPr>
          <w:ilvl w:val="0"/>
          <w:numId w:val="17"/>
        </w:numPr>
        <w:spacing w:line="360" w:lineRule="auto"/>
        <w:rPr>
          <w:sz w:val="26"/>
          <w:szCs w:val="26"/>
        </w:rPr>
      </w:pPr>
      <w:r w:rsidRPr="00726BC1">
        <w:rPr>
          <w:sz w:val="26"/>
          <w:szCs w:val="26"/>
        </w:rPr>
        <w:t xml:space="preserve">Why use AI to play </w:t>
      </w:r>
      <w:proofErr w:type="spellStart"/>
      <w:r w:rsidR="00B0027E" w:rsidRPr="00B0027E">
        <w:rPr>
          <w:sz w:val="26"/>
          <w:szCs w:val="26"/>
        </w:rPr>
        <w:t>Gomoku</w:t>
      </w:r>
      <w:proofErr w:type="spellEnd"/>
      <w:r w:rsidR="00B0027E" w:rsidRPr="00B0027E">
        <w:rPr>
          <w:sz w:val="26"/>
          <w:szCs w:val="26"/>
        </w:rPr>
        <w:t xml:space="preserve"> </w:t>
      </w:r>
      <w:r w:rsidRPr="00726BC1">
        <w:rPr>
          <w:sz w:val="26"/>
          <w:szCs w:val="26"/>
        </w:rPr>
        <w:t xml:space="preserve">but don’t use a normal algorithm? </w:t>
      </w:r>
    </w:p>
    <w:p w:rsidR="00B66895" w:rsidRPr="00DC67AF" w:rsidRDefault="00B66895" w:rsidP="0065758B">
      <w:pPr>
        <w:pStyle w:val="NoSpacing"/>
        <w:numPr>
          <w:ilvl w:val="0"/>
          <w:numId w:val="17"/>
        </w:numPr>
        <w:spacing w:line="360" w:lineRule="auto"/>
        <w:rPr>
          <w:sz w:val="26"/>
          <w:szCs w:val="26"/>
        </w:rPr>
      </w:pPr>
      <w:r w:rsidRPr="00726BC1">
        <w:rPr>
          <w:sz w:val="26"/>
          <w:szCs w:val="26"/>
        </w:rPr>
        <w:t>Why use the Minimax algorithm?</w:t>
      </w:r>
    </w:p>
    <w:p w:rsidR="00355DCA" w:rsidRPr="00726BC1" w:rsidRDefault="00B66895" w:rsidP="0065758B">
      <w:pPr>
        <w:pStyle w:val="Heading3"/>
        <w:numPr>
          <w:ilvl w:val="0"/>
          <w:numId w:val="16"/>
        </w:numPr>
        <w:spacing w:line="360" w:lineRule="auto"/>
        <w:rPr>
          <w:sz w:val="26"/>
          <w:szCs w:val="26"/>
        </w:rPr>
      </w:pPr>
      <w:r w:rsidRPr="00726BC1">
        <w:rPr>
          <w:sz w:val="26"/>
          <w:szCs w:val="26"/>
        </w:rPr>
        <w:t>MINIMAX ALGORITHM</w:t>
      </w:r>
    </w:p>
    <w:p w:rsidR="00E81978" w:rsidRPr="00726BC1" w:rsidRDefault="00B66895" w:rsidP="0065758B">
      <w:pPr>
        <w:pStyle w:val="ListParagraph"/>
        <w:numPr>
          <w:ilvl w:val="0"/>
          <w:numId w:val="18"/>
        </w:numPr>
        <w:spacing w:line="360" w:lineRule="auto"/>
        <w:rPr>
          <w:bCs/>
          <w:sz w:val="26"/>
          <w:szCs w:val="26"/>
        </w:rPr>
      </w:pPr>
      <w:r w:rsidRPr="00726BC1">
        <w:rPr>
          <w:bCs/>
          <w:sz w:val="26"/>
          <w:szCs w:val="26"/>
        </w:rPr>
        <w:t>What is Minimax algorithm?</w:t>
      </w:r>
    </w:p>
    <w:p w:rsidR="00B66895" w:rsidRPr="00726BC1" w:rsidRDefault="00B66895" w:rsidP="0065758B">
      <w:pPr>
        <w:pStyle w:val="ListParagraph"/>
        <w:numPr>
          <w:ilvl w:val="0"/>
          <w:numId w:val="18"/>
        </w:numPr>
        <w:spacing w:line="360" w:lineRule="auto"/>
        <w:rPr>
          <w:bCs/>
          <w:sz w:val="26"/>
          <w:szCs w:val="26"/>
        </w:rPr>
      </w:pPr>
      <w:r w:rsidRPr="00726BC1">
        <w:rPr>
          <w:bCs/>
          <w:sz w:val="26"/>
          <w:szCs w:val="26"/>
        </w:rPr>
        <w:t>How it works?</w:t>
      </w:r>
    </w:p>
    <w:p w:rsidR="00B66895" w:rsidRPr="00726BC1" w:rsidRDefault="00B66895" w:rsidP="0065758B">
      <w:pPr>
        <w:pStyle w:val="ListParagraph"/>
        <w:numPr>
          <w:ilvl w:val="0"/>
          <w:numId w:val="18"/>
        </w:numPr>
        <w:spacing w:line="360" w:lineRule="auto"/>
        <w:rPr>
          <w:bCs/>
          <w:sz w:val="26"/>
          <w:szCs w:val="26"/>
        </w:rPr>
      </w:pPr>
      <w:r w:rsidRPr="00726BC1">
        <w:rPr>
          <w:bCs/>
          <w:sz w:val="26"/>
          <w:szCs w:val="26"/>
        </w:rPr>
        <w:t>How to code?</w:t>
      </w:r>
    </w:p>
    <w:p w:rsidR="00355DCA" w:rsidRPr="00726BC1" w:rsidRDefault="00B66895" w:rsidP="0065758B">
      <w:pPr>
        <w:pStyle w:val="Heading4"/>
        <w:numPr>
          <w:ilvl w:val="0"/>
          <w:numId w:val="16"/>
        </w:numPr>
        <w:spacing w:line="360" w:lineRule="auto"/>
        <w:rPr>
          <w:i w:val="0"/>
          <w:sz w:val="26"/>
          <w:szCs w:val="26"/>
        </w:rPr>
      </w:pPr>
      <w:r w:rsidRPr="00726BC1">
        <w:rPr>
          <w:i w:val="0"/>
          <w:sz w:val="26"/>
          <w:szCs w:val="26"/>
        </w:rPr>
        <w:t>ALPHA BETA PRUNING</w:t>
      </w:r>
    </w:p>
    <w:p w:rsidR="00E81978" w:rsidRPr="00726BC1" w:rsidRDefault="002940B7" w:rsidP="0065758B">
      <w:pPr>
        <w:pStyle w:val="ListParagraph"/>
        <w:numPr>
          <w:ilvl w:val="0"/>
          <w:numId w:val="19"/>
        </w:numPr>
        <w:spacing w:line="360" w:lineRule="auto"/>
        <w:rPr>
          <w:b/>
          <w:bCs/>
          <w:sz w:val="26"/>
          <w:szCs w:val="26"/>
        </w:rPr>
      </w:pPr>
      <w:r w:rsidRPr="00726BC1">
        <w:rPr>
          <w:bCs/>
          <w:sz w:val="26"/>
          <w:szCs w:val="26"/>
        </w:rPr>
        <w:t xml:space="preserve">What is </w:t>
      </w:r>
      <w:r w:rsidRPr="00726BC1">
        <w:rPr>
          <w:sz w:val="26"/>
          <w:szCs w:val="26"/>
        </w:rPr>
        <w:t>Alpha Beta Pruning?</w:t>
      </w:r>
    </w:p>
    <w:p w:rsidR="002940B7" w:rsidRPr="00726BC1" w:rsidRDefault="002940B7" w:rsidP="0065758B">
      <w:pPr>
        <w:pStyle w:val="ListParagraph"/>
        <w:numPr>
          <w:ilvl w:val="0"/>
          <w:numId w:val="19"/>
        </w:numPr>
        <w:spacing w:line="360" w:lineRule="auto"/>
        <w:rPr>
          <w:bCs/>
          <w:sz w:val="26"/>
          <w:szCs w:val="26"/>
        </w:rPr>
      </w:pPr>
      <w:r w:rsidRPr="00726BC1">
        <w:rPr>
          <w:bCs/>
          <w:sz w:val="26"/>
          <w:szCs w:val="26"/>
        </w:rPr>
        <w:t>How it works?</w:t>
      </w:r>
    </w:p>
    <w:p w:rsidR="002940B7" w:rsidRPr="00726BC1" w:rsidRDefault="002940B7" w:rsidP="0065758B">
      <w:pPr>
        <w:pStyle w:val="ListParagraph"/>
        <w:numPr>
          <w:ilvl w:val="0"/>
          <w:numId w:val="19"/>
        </w:numPr>
        <w:spacing w:line="360" w:lineRule="auto"/>
        <w:rPr>
          <w:bCs/>
          <w:sz w:val="26"/>
          <w:szCs w:val="26"/>
        </w:rPr>
      </w:pPr>
      <w:r w:rsidRPr="00726BC1">
        <w:rPr>
          <w:bCs/>
          <w:sz w:val="26"/>
          <w:szCs w:val="26"/>
        </w:rPr>
        <w:t>How to code?</w:t>
      </w:r>
    </w:p>
    <w:p w:rsidR="00355DCA" w:rsidRPr="00726BC1" w:rsidRDefault="002940B7" w:rsidP="0065758B">
      <w:pPr>
        <w:pStyle w:val="Heading5"/>
        <w:numPr>
          <w:ilvl w:val="0"/>
          <w:numId w:val="16"/>
        </w:numPr>
        <w:spacing w:line="360" w:lineRule="auto"/>
        <w:rPr>
          <w:b/>
          <w:i w:val="0"/>
          <w:sz w:val="26"/>
          <w:szCs w:val="26"/>
        </w:rPr>
      </w:pPr>
      <w:r w:rsidRPr="00726BC1">
        <w:rPr>
          <w:b/>
          <w:i w:val="0"/>
          <w:sz w:val="26"/>
          <w:szCs w:val="26"/>
        </w:rPr>
        <w:t>CONSTRUCTION OF ALPHA_CV1</w:t>
      </w:r>
    </w:p>
    <w:p w:rsidR="002940B7" w:rsidRPr="00726BC1" w:rsidRDefault="00B14C2A" w:rsidP="0065758B">
      <w:pPr>
        <w:pStyle w:val="ListParagraph"/>
        <w:numPr>
          <w:ilvl w:val="0"/>
          <w:numId w:val="20"/>
        </w:numPr>
        <w:spacing w:line="360" w:lineRule="auto"/>
        <w:rPr>
          <w:sz w:val="26"/>
          <w:szCs w:val="26"/>
        </w:rPr>
      </w:pPr>
      <w:r w:rsidRPr="00726BC1">
        <w:rPr>
          <w:sz w:val="26"/>
          <w:szCs w:val="26"/>
        </w:rPr>
        <w:t xml:space="preserve">Construction. </w:t>
      </w:r>
      <w:r w:rsidR="002940B7" w:rsidRPr="00726BC1">
        <w:rPr>
          <w:sz w:val="26"/>
          <w:szCs w:val="26"/>
        </w:rPr>
        <w:t>How it works?</w:t>
      </w:r>
    </w:p>
    <w:p w:rsidR="002940B7" w:rsidRPr="00726BC1" w:rsidRDefault="002940B7" w:rsidP="0065758B">
      <w:pPr>
        <w:pStyle w:val="ListParagraph"/>
        <w:numPr>
          <w:ilvl w:val="0"/>
          <w:numId w:val="20"/>
        </w:numPr>
        <w:spacing w:line="360" w:lineRule="auto"/>
        <w:rPr>
          <w:sz w:val="26"/>
          <w:szCs w:val="26"/>
        </w:rPr>
      </w:pPr>
      <w:r w:rsidRPr="00726BC1">
        <w:rPr>
          <w:sz w:val="26"/>
          <w:szCs w:val="26"/>
        </w:rPr>
        <w:t>Training.</w:t>
      </w:r>
    </w:p>
    <w:p w:rsidR="00964E0D" w:rsidRPr="00726BC1" w:rsidRDefault="002940B7" w:rsidP="0065758B">
      <w:pPr>
        <w:pStyle w:val="ListParagraph"/>
        <w:numPr>
          <w:ilvl w:val="0"/>
          <w:numId w:val="20"/>
        </w:numPr>
        <w:spacing w:line="360" w:lineRule="auto"/>
        <w:rPr>
          <w:sz w:val="26"/>
          <w:szCs w:val="26"/>
        </w:rPr>
      </w:pPr>
      <w:r w:rsidRPr="00726BC1">
        <w:rPr>
          <w:sz w:val="26"/>
          <w:szCs w:val="26"/>
        </w:rPr>
        <w:t>Selection process.</w:t>
      </w:r>
      <w:r w:rsidR="00964E0D" w:rsidRPr="00964E0D">
        <w:rPr>
          <w:sz w:val="26"/>
          <w:szCs w:val="26"/>
        </w:rPr>
        <w:t xml:space="preserve"> </w:t>
      </w:r>
    </w:p>
    <w:p w:rsidR="002940B7" w:rsidRPr="00964E0D" w:rsidRDefault="00964E0D" w:rsidP="0065758B">
      <w:pPr>
        <w:pStyle w:val="ListParagraph"/>
        <w:numPr>
          <w:ilvl w:val="0"/>
          <w:numId w:val="20"/>
        </w:numPr>
        <w:spacing w:line="360" w:lineRule="auto"/>
        <w:rPr>
          <w:sz w:val="26"/>
          <w:szCs w:val="26"/>
        </w:rPr>
      </w:pPr>
      <w:r>
        <w:rPr>
          <w:sz w:val="26"/>
          <w:szCs w:val="26"/>
        </w:rPr>
        <w:t>Choose the best data</w:t>
      </w:r>
      <w:r w:rsidRPr="00964E0D">
        <w:rPr>
          <w:sz w:val="26"/>
          <w:szCs w:val="26"/>
        </w:rPr>
        <w:t>.</w:t>
      </w:r>
    </w:p>
    <w:p w:rsidR="002940B7" w:rsidRPr="00726BC1" w:rsidRDefault="00B14C2A" w:rsidP="0065758B">
      <w:pPr>
        <w:pStyle w:val="ListParagraph"/>
        <w:numPr>
          <w:ilvl w:val="0"/>
          <w:numId w:val="20"/>
        </w:numPr>
        <w:spacing w:line="360" w:lineRule="auto"/>
        <w:rPr>
          <w:sz w:val="26"/>
          <w:szCs w:val="26"/>
        </w:rPr>
      </w:pPr>
      <w:r w:rsidRPr="00726BC1">
        <w:rPr>
          <w:sz w:val="26"/>
          <w:szCs w:val="26"/>
        </w:rPr>
        <w:t>How to code?</w:t>
      </w:r>
    </w:p>
    <w:p w:rsidR="00B14C2A" w:rsidRPr="00726BC1" w:rsidRDefault="00B14C2A" w:rsidP="0065758B">
      <w:pPr>
        <w:pStyle w:val="Heading5"/>
        <w:numPr>
          <w:ilvl w:val="0"/>
          <w:numId w:val="16"/>
        </w:numPr>
        <w:spacing w:line="360" w:lineRule="auto"/>
        <w:rPr>
          <w:b/>
          <w:i w:val="0"/>
          <w:sz w:val="26"/>
          <w:szCs w:val="26"/>
        </w:rPr>
      </w:pPr>
      <w:r w:rsidRPr="00726BC1">
        <w:rPr>
          <w:b/>
          <w:i w:val="0"/>
          <w:sz w:val="26"/>
          <w:szCs w:val="26"/>
        </w:rPr>
        <w:t>TEST ALPHA_CV1</w:t>
      </w:r>
    </w:p>
    <w:p w:rsidR="00B14C2A" w:rsidRPr="00726BC1" w:rsidRDefault="00B14C2A" w:rsidP="0065758B">
      <w:pPr>
        <w:pStyle w:val="ListParagraph"/>
        <w:numPr>
          <w:ilvl w:val="0"/>
          <w:numId w:val="20"/>
        </w:numPr>
        <w:spacing w:line="360" w:lineRule="auto"/>
        <w:rPr>
          <w:sz w:val="26"/>
          <w:szCs w:val="26"/>
        </w:rPr>
      </w:pPr>
      <w:r w:rsidRPr="00726BC1">
        <w:rPr>
          <w:sz w:val="26"/>
          <w:szCs w:val="26"/>
        </w:rPr>
        <w:t>Effective.</w:t>
      </w:r>
    </w:p>
    <w:p w:rsidR="00B14C2A" w:rsidRPr="00726BC1" w:rsidRDefault="00B14C2A" w:rsidP="0065758B">
      <w:pPr>
        <w:pStyle w:val="ListParagraph"/>
        <w:numPr>
          <w:ilvl w:val="0"/>
          <w:numId w:val="20"/>
        </w:numPr>
        <w:spacing w:line="360" w:lineRule="auto"/>
        <w:rPr>
          <w:sz w:val="26"/>
          <w:szCs w:val="26"/>
        </w:rPr>
      </w:pPr>
      <w:r w:rsidRPr="00726BC1">
        <w:rPr>
          <w:sz w:val="26"/>
          <w:szCs w:val="26"/>
        </w:rPr>
        <w:t>Strong point.</w:t>
      </w:r>
    </w:p>
    <w:p w:rsidR="00B14C2A" w:rsidRPr="00726BC1" w:rsidRDefault="00B14C2A" w:rsidP="0065758B">
      <w:pPr>
        <w:pStyle w:val="ListParagraph"/>
        <w:numPr>
          <w:ilvl w:val="0"/>
          <w:numId w:val="20"/>
        </w:numPr>
        <w:spacing w:line="360" w:lineRule="auto"/>
        <w:rPr>
          <w:sz w:val="26"/>
          <w:szCs w:val="26"/>
        </w:rPr>
      </w:pPr>
      <w:r w:rsidRPr="00726BC1">
        <w:rPr>
          <w:sz w:val="26"/>
          <w:szCs w:val="26"/>
        </w:rPr>
        <w:t>Weak point.</w:t>
      </w:r>
    </w:p>
    <w:p w:rsidR="00B14C2A" w:rsidRDefault="00B14C2A" w:rsidP="0065758B">
      <w:pPr>
        <w:pStyle w:val="ListParagraph"/>
        <w:numPr>
          <w:ilvl w:val="0"/>
          <w:numId w:val="20"/>
        </w:numPr>
        <w:spacing w:line="360" w:lineRule="auto"/>
      </w:pPr>
      <w:r w:rsidRPr="00726BC1">
        <w:rPr>
          <w:sz w:val="26"/>
          <w:szCs w:val="26"/>
        </w:rPr>
        <w:t>Can it be improved it?</w:t>
      </w:r>
    </w:p>
    <w:p w:rsidR="00726BC1" w:rsidRDefault="00B14C2A" w:rsidP="0065758B">
      <w:pPr>
        <w:pStyle w:val="SectionTitle"/>
        <w:numPr>
          <w:ilvl w:val="0"/>
          <w:numId w:val="21"/>
        </w:numPr>
        <w:spacing w:line="360" w:lineRule="auto"/>
        <w:jc w:val="left"/>
        <w:rPr>
          <w:b/>
          <w:sz w:val="40"/>
        </w:rPr>
      </w:pPr>
      <w:r w:rsidRPr="00726BC1">
        <w:rPr>
          <w:b/>
          <w:sz w:val="40"/>
        </w:rPr>
        <w:lastRenderedPageBreak/>
        <w:t>INTRODUCE</w:t>
      </w:r>
    </w:p>
    <w:p w:rsidR="00542F56" w:rsidRPr="00542F56" w:rsidRDefault="00542F56" w:rsidP="0065758B">
      <w:pPr>
        <w:pStyle w:val="ListParagraph"/>
        <w:numPr>
          <w:ilvl w:val="0"/>
          <w:numId w:val="27"/>
        </w:numPr>
        <w:tabs>
          <w:tab w:val="left" w:pos="4155"/>
        </w:tabs>
        <w:spacing w:line="360" w:lineRule="auto"/>
        <w:rPr>
          <w:sz w:val="26"/>
          <w:szCs w:val="26"/>
        </w:rPr>
      </w:pPr>
      <w:r w:rsidRPr="00726BC1">
        <w:rPr>
          <w:sz w:val="26"/>
          <w:szCs w:val="26"/>
        </w:rPr>
        <w:t xml:space="preserve">Alpha_Cv1 </w:t>
      </w:r>
      <w:r>
        <w:rPr>
          <w:sz w:val="26"/>
          <w:szCs w:val="26"/>
        </w:rPr>
        <w:t xml:space="preserve">is an AI and it </w:t>
      </w:r>
      <w:r w:rsidRPr="00726BC1">
        <w:rPr>
          <w:sz w:val="26"/>
          <w:szCs w:val="26"/>
        </w:rPr>
        <w:t>used the Minimax algorit</w:t>
      </w:r>
      <w:r w:rsidR="00A02657">
        <w:rPr>
          <w:sz w:val="26"/>
          <w:szCs w:val="26"/>
        </w:rPr>
        <w:t>hm and used Alpha Beta Pruning w</w:t>
      </w:r>
      <w:r w:rsidRPr="00726BC1">
        <w:rPr>
          <w:sz w:val="26"/>
          <w:szCs w:val="26"/>
        </w:rPr>
        <w:t>hich makes the Minimax algorithm more optimal.</w:t>
      </w:r>
    </w:p>
    <w:p w:rsidR="00D33C07" w:rsidRDefault="00726BC1" w:rsidP="0065758B">
      <w:pPr>
        <w:pStyle w:val="ListParagraph"/>
        <w:numPr>
          <w:ilvl w:val="1"/>
          <w:numId w:val="21"/>
        </w:numPr>
        <w:tabs>
          <w:tab w:val="left" w:pos="4155"/>
        </w:tabs>
        <w:spacing w:line="360" w:lineRule="auto"/>
        <w:rPr>
          <w:sz w:val="26"/>
          <w:szCs w:val="26"/>
        </w:rPr>
      </w:pPr>
      <w:r w:rsidRPr="00726BC1">
        <w:rPr>
          <w:sz w:val="26"/>
          <w:szCs w:val="26"/>
        </w:rPr>
        <w:t xml:space="preserve">Why use AI to play </w:t>
      </w:r>
      <w:proofErr w:type="spellStart"/>
      <w:r w:rsidR="00B0027E" w:rsidRPr="00B0027E">
        <w:rPr>
          <w:sz w:val="26"/>
          <w:szCs w:val="26"/>
        </w:rPr>
        <w:t>Gomoku</w:t>
      </w:r>
      <w:proofErr w:type="spellEnd"/>
      <w:r w:rsidR="00B0027E" w:rsidRPr="00B0027E">
        <w:rPr>
          <w:sz w:val="26"/>
          <w:szCs w:val="26"/>
        </w:rPr>
        <w:t xml:space="preserve"> </w:t>
      </w:r>
      <w:r w:rsidRPr="00726BC1">
        <w:rPr>
          <w:sz w:val="26"/>
          <w:szCs w:val="26"/>
        </w:rPr>
        <w:t>but don’t use a normal algorithm?</w:t>
      </w:r>
    </w:p>
    <w:p w:rsidR="00D33C07" w:rsidRPr="00D33C07" w:rsidRDefault="00D33C07" w:rsidP="0065758B">
      <w:pPr>
        <w:pStyle w:val="ListParagraph"/>
        <w:numPr>
          <w:ilvl w:val="0"/>
          <w:numId w:val="26"/>
        </w:numPr>
        <w:tabs>
          <w:tab w:val="left" w:pos="4155"/>
        </w:tabs>
        <w:spacing w:line="360" w:lineRule="auto"/>
        <w:rPr>
          <w:sz w:val="26"/>
          <w:szCs w:val="26"/>
        </w:rPr>
      </w:pPr>
      <w:proofErr w:type="spellStart"/>
      <w:r w:rsidRPr="00D33C07">
        <w:rPr>
          <w:sz w:val="26"/>
          <w:szCs w:val="26"/>
        </w:rPr>
        <w:t>Gomoku</w:t>
      </w:r>
      <w:proofErr w:type="spellEnd"/>
      <w:r w:rsidRPr="00D33C07">
        <w:rPr>
          <w:sz w:val="26"/>
          <w:szCs w:val="26"/>
        </w:rPr>
        <w:t xml:space="preserve"> is an abstract strategy board game. It is played with Go pieces (X and O) on a 19 x 19 board or more. If I use a normal algorithm, I can’t have a high win percentage, and the time to find a way to play is very long. Therefore, using AI is the best way to play with a high win percentage and the time to fin</w:t>
      </w:r>
      <w:r>
        <w:rPr>
          <w:sz w:val="26"/>
          <w:szCs w:val="26"/>
        </w:rPr>
        <w:t>d a way to play will be reduced.</w:t>
      </w:r>
    </w:p>
    <w:p w:rsidR="00D33C07" w:rsidRDefault="00D33C07" w:rsidP="0065758B">
      <w:pPr>
        <w:pStyle w:val="ListParagraph"/>
        <w:numPr>
          <w:ilvl w:val="1"/>
          <w:numId w:val="21"/>
        </w:numPr>
        <w:tabs>
          <w:tab w:val="left" w:pos="4155"/>
        </w:tabs>
        <w:spacing w:line="360" w:lineRule="auto"/>
        <w:rPr>
          <w:sz w:val="26"/>
          <w:szCs w:val="26"/>
        </w:rPr>
      </w:pPr>
      <w:r w:rsidRPr="00726BC1">
        <w:rPr>
          <w:sz w:val="26"/>
          <w:szCs w:val="26"/>
        </w:rPr>
        <w:t>Why use the Minimax algorithm?</w:t>
      </w:r>
    </w:p>
    <w:p w:rsidR="00D33C07" w:rsidRDefault="0071269B" w:rsidP="0065758B">
      <w:pPr>
        <w:pStyle w:val="ListParagraph"/>
        <w:numPr>
          <w:ilvl w:val="0"/>
          <w:numId w:val="26"/>
        </w:numPr>
        <w:tabs>
          <w:tab w:val="left" w:pos="4155"/>
        </w:tabs>
        <w:spacing w:line="360" w:lineRule="auto"/>
        <w:rPr>
          <w:sz w:val="26"/>
          <w:szCs w:val="26"/>
        </w:rPr>
      </w:pPr>
      <w:r w:rsidRPr="0071269B">
        <w:rPr>
          <w:sz w:val="26"/>
          <w:szCs w:val="26"/>
        </w:rPr>
        <w:t>The Mi</w:t>
      </w:r>
      <w:r>
        <w:rPr>
          <w:sz w:val="26"/>
          <w:szCs w:val="26"/>
        </w:rPr>
        <w:t>nimax algorithm is an algorithm</w:t>
      </w:r>
      <w:r w:rsidRPr="0071269B">
        <w:rPr>
          <w:sz w:val="26"/>
          <w:szCs w:val="26"/>
        </w:rPr>
        <w:t xml:space="preserve"> </w:t>
      </w:r>
      <w:r>
        <w:rPr>
          <w:sz w:val="26"/>
          <w:szCs w:val="26"/>
        </w:rPr>
        <w:t>that</w:t>
      </w:r>
      <w:r w:rsidRPr="0071269B">
        <w:rPr>
          <w:sz w:val="26"/>
          <w:szCs w:val="26"/>
        </w:rPr>
        <w:t xml:space="preserve"> can help find the most optimal way to play.</w:t>
      </w:r>
      <w:r>
        <w:rPr>
          <w:sz w:val="26"/>
          <w:szCs w:val="26"/>
        </w:rPr>
        <w:t xml:space="preserve"> </w:t>
      </w:r>
      <w:r w:rsidRPr="0071269B">
        <w:rPr>
          <w:sz w:val="26"/>
          <w:szCs w:val="26"/>
        </w:rPr>
        <w:t>It can increase the win percentage of AI. However, if we don’t use it effectively, The Minimax algorithm will make the program need more time to find a way to play. Therefore, we will use Alpha Beta Pruning, which can make the Minimax algorithm more optimal and reduce time.</w:t>
      </w:r>
      <w:r w:rsidR="00DC67AF">
        <w:rPr>
          <w:sz w:val="26"/>
          <w:szCs w:val="26"/>
        </w:rPr>
        <w:t xml:space="preserve"> </w:t>
      </w:r>
    </w:p>
    <w:p w:rsidR="00F97368" w:rsidRDefault="00F97368" w:rsidP="0065758B">
      <w:pPr>
        <w:pStyle w:val="ListParagraph"/>
        <w:tabs>
          <w:tab w:val="left" w:pos="4155"/>
        </w:tabs>
        <w:spacing w:line="360" w:lineRule="auto"/>
        <w:ind w:left="750"/>
        <w:rPr>
          <w:sz w:val="26"/>
          <w:szCs w:val="26"/>
        </w:rPr>
      </w:pPr>
    </w:p>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F97368" w:rsidRPr="00F97368" w:rsidRDefault="00F97368" w:rsidP="00F97368"/>
    <w:p w:rsidR="00D33C07" w:rsidRPr="00F97368" w:rsidRDefault="00F97368" w:rsidP="00F97368">
      <w:pPr>
        <w:tabs>
          <w:tab w:val="left" w:pos="8640"/>
        </w:tabs>
      </w:pPr>
      <w:r>
        <w:tab/>
      </w:r>
    </w:p>
    <w:p w:rsidR="00CC38A6" w:rsidRDefault="00542F56" w:rsidP="0065758B">
      <w:pPr>
        <w:pStyle w:val="SectionTitle"/>
        <w:numPr>
          <w:ilvl w:val="0"/>
          <w:numId w:val="21"/>
        </w:numPr>
        <w:tabs>
          <w:tab w:val="left" w:pos="2340"/>
        </w:tabs>
        <w:spacing w:line="360" w:lineRule="auto"/>
        <w:jc w:val="left"/>
        <w:rPr>
          <w:b/>
          <w:sz w:val="40"/>
          <w:szCs w:val="40"/>
        </w:rPr>
      </w:pPr>
      <w:r w:rsidRPr="00542F56">
        <w:rPr>
          <w:b/>
          <w:sz w:val="40"/>
          <w:szCs w:val="40"/>
        </w:rPr>
        <w:lastRenderedPageBreak/>
        <w:t>MINIMAX ALGORITHM</w:t>
      </w:r>
    </w:p>
    <w:p w:rsidR="00E81978" w:rsidRPr="00CC38A6" w:rsidRDefault="00CC38A6" w:rsidP="0065758B">
      <w:pPr>
        <w:pStyle w:val="ListParagraph"/>
        <w:numPr>
          <w:ilvl w:val="1"/>
          <w:numId w:val="21"/>
        </w:numPr>
        <w:tabs>
          <w:tab w:val="left" w:pos="6127"/>
        </w:tabs>
        <w:spacing w:line="360" w:lineRule="auto"/>
      </w:pPr>
      <w:r>
        <w:t xml:space="preserve"> </w:t>
      </w:r>
      <w:r w:rsidRPr="00726BC1">
        <w:rPr>
          <w:bCs/>
          <w:sz w:val="26"/>
          <w:szCs w:val="26"/>
        </w:rPr>
        <w:t>What is Minimax algorithm</w:t>
      </w:r>
      <w:r>
        <w:rPr>
          <w:bCs/>
          <w:sz w:val="26"/>
          <w:szCs w:val="26"/>
        </w:rPr>
        <w:t>?</w:t>
      </w:r>
    </w:p>
    <w:p w:rsidR="00CC38A6" w:rsidRDefault="00CC38A6" w:rsidP="0065758B">
      <w:pPr>
        <w:pStyle w:val="ListParagraph"/>
        <w:numPr>
          <w:ilvl w:val="0"/>
          <w:numId w:val="26"/>
        </w:numPr>
        <w:tabs>
          <w:tab w:val="left" w:pos="6127"/>
        </w:tabs>
        <w:spacing w:line="360" w:lineRule="auto"/>
        <w:rPr>
          <w:sz w:val="26"/>
          <w:szCs w:val="26"/>
        </w:rPr>
      </w:pPr>
      <w:r>
        <w:rPr>
          <w:bCs/>
          <w:sz w:val="26"/>
          <w:szCs w:val="26"/>
        </w:rPr>
        <w:t xml:space="preserve">The </w:t>
      </w:r>
      <w:r w:rsidRPr="00726BC1">
        <w:rPr>
          <w:bCs/>
          <w:sz w:val="26"/>
          <w:szCs w:val="26"/>
        </w:rPr>
        <w:t>Minimax</w:t>
      </w:r>
      <w:r>
        <w:rPr>
          <w:bCs/>
          <w:sz w:val="26"/>
          <w:szCs w:val="26"/>
        </w:rPr>
        <w:t xml:space="preserve"> </w:t>
      </w:r>
      <w:r w:rsidRPr="00726BC1">
        <w:rPr>
          <w:bCs/>
          <w:sz w:val="26"/>
          <w:szCs w:val="26"/>
        </w:rPr>
        <w:t xml:space="preserve">algorithm </w:t>
      </w:r>
      <w:r w:rsidRPr="00CC38A6">
        <w:rPr>
          <w:sz w:val="26"/>
          <w:szCs w:val="26"/>
        </w:rPr>
        <w:t>is a decision rule used in artificial intelligence, decision theory, game theory, statistics, and philosophy for minimizing the possible loss for a worst case (maximum loss) scenario. When dealing wit</w:t>
      </w:r>
      <w:r>
        <w:rPr>
          <w:sz w:val="26"/>
          <w:szCs w:val="26"/>
        </w:rPr>
        <w:t>h gains, it is referred to as "</w:t>
      </w:r>
      <w:proofErr w:type="spellStart"/>
      <w:r>
        <w:rPr>
          <w:sz w:val="26"/>
          <w:szCs w:val="26"/>
        </w:rPr>
        <w:t>M</w:t>
      </w:r>
      <w:r w:rsidRPr="00CC38A6">
        <w:rPr>
          <w:sz w:val="26"/>
          <w:szCs w:val="26"/>
        </w:rPr>
        <w:t>aximin</w:t>
      </w:r>
      <w:proofErr w:type="spellEnd"/>
      <w:r w:rsidRPr="00CC38A6">
        <w:rPr>
          <w:sz w:val="26"/>
          <w:szCs w:val="26"/>
        </w:rPr>
        <w:t>" – to maximize the minimum gain. Originally formulated for several-player zero-sum game theory, covering both the cases where players take alternate moves and those where they make simultaneous moves, it has also been extended to more complex games and to general decision-making in the presence of uncertainty.</w:t>
      </w:r>
    </w:p>
    <w:p w:rsidR="00CC38A6" w:rsidRPr="00CC38A6" w:rsidRDefault="00CC38A6" w:rsidP="0065758B">
      <w:pPr>
        <w:pStyle w:val="ListParagraph"/>
        <w:numPr>
          <w:ilvl w:val="0"/>
          <w:numId w:val="26"/>
        </w:numPr>
        <w:tabs>
          <w:tab w:val="left" w:pos="6127"/>
        </w:tabs>
        <w:spacing w:line="360" w:lineRule="auto"/>
        <w:rPr>
          <w:sz w:val="26"/>
          <w:szCs w:val="26"/>
        </w:rPr>
      </w:pPr>
      <w:r w:rsidRPr="00CC38A6">
        <w:rPr>
          <w:bCs/>
          <w:sz w:val="26"/>
          <w:szCs w:val="26"/>
        </w:rPr>
        <w:t>In Minimax the two players are called maximizer and minimizer. The maximizer tries to get the highest score possible while the minimizer tries to do the opposite and get the lowest score possible.</w:t>
      </w:r>
      <w:r>
        <w:rPr>
          <w:bCs/>
          <w:sz w:val="26"/>
          <w:szCs w:val="26"/>
        </w:rPr>
        <w:t xml:space="preserve"> Minimax </w:t>
      </w:r>
      <w:r w:rsidR="00B63B00">
        <w:rPr>
          <w:bCs/>
          <w:sz w:val="26"/>
          <w:szCs w:val="26"/>
        </w:rPr>
        <w:t>can</w:t>
      </w:r>
      <w:r>
        <w:rPr>
          <w:bCs/>
          <w:sz w:val="26"/>
          <w:szCs w:val="26"/>
        </w:rPr>
        <w:t xml:space="preserve"> use on the tree</w:t>
      </w:r>
      <w:r w:rsidR="00B63B00">
        <w:rPr>
          <w:bCs/>
          <w:sz w:val="26"/>
          <w:szCs w:val="26"/>
        </w:rPr>
        <w:t xml:space="preserve"> or use backtracking</w:t>
      </w:r>
      <w:r>
        <w:rPr>
          <w:bCs/>
          <w:sz w:val="26"/>
          <w:szCs w:val="26"/>
        </w:rPr>
        <w:t>.</w:t>
      </w:r>
    </w:p>
    <w:p w:rsidR="00CC38A6" w:rsidRPr="005D6F45" w:rsidRDefault="00EF586F" w:rsidP="0065758B">
      <w:pPr>
        <w:pStyle w:val="ListParagraph"/>
        <w:numPr>
          <w:ilvl w:val="1"/>
          <w:numId w:val="21"/>
        </w:numPr>
        <w:tabs>
          <w:tab w:val="left" w:pos="6127"/>
        </w:tabs>
        <w:spacing w:line="360" w:lineRule="auto"/>
        <w:rPr>
          <w:sz w:val="26"/>
          <w:szCs w:val="26"/>
        </w:rPr>
      </w:pPr>
      <w:r>
        <w:rPr>
          <w:noProof/>
          <w:sz w:val="26"/>
          <w:szCs w:val="26"/>
          <w:lang w:val="vi-VN" w:eastAsia="vi-VN"/>
        </w:rPr>
        <w:drawing>
          <wp:anchor distT="0" distB="0" distL="114300" distR="114300" simplePos="0" relativeHeight="251660288" behindDoc="1" locked="0" layoutInCell="1" allowOverlap="1" wp14:anchorId="7A914B42" wp14:editId="33011DB6">
            <wp:simplePos x="0" y="0"/>
            <wp:positionH relativeFrom="margin">
              <wp:align>center</wp:align>
            </wp:positionH>
            <wp:positionV relativeFrom="paragraph">
              <wp:posOffset>49456</wp:posOffset>
            </wp:positionV>
            <wp:extent cx="5592445" cy="2817495"/>
            <wp:effectExtent l="0" t="0" r="825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 (2).jpg"/>
                    <pic:cNvPicPr/>
                  </pic:nvPicPr>
                  <pic:blipFill>
                    <a:blip r:embed="rId9">
                      <a:extLst>
                        <a:ext uri="{28A0092B-C50C-407E-A947-70E740481C1C}">
                          <a14:useLocalDpi xmlns:a14="http://schemas.microsoft.com/office/drawing/2010/main" val="0"/>
                        </a:ext>
                      </a:extLst>
                    </a:blip>
                    <a:stretch>
                      <a:fillRect/>
                    </a:stretch>
                  </pic:blipFill>
                  <pic:spPr>
                    <a:xfrm>
                      <a:off x="0" y="0"/>
                      <a:ext cx="5592445" cy="2817495"/>
                    </a:xfrm>
                    <a:prstGeom prst="rect">
                      <a:avLst/>
                    </a:prstGeom>
                  </pic:spPr>
                </pic:pic>
              </a:graphicData>
            </a:graphic>
            <wp14:sizeRelH relativeFrom="margin">
              <wp14:pctWidth>0</wp14:pctWidth>
            </wp14:sizeRelH>
            <wp14:sizeRelV relativeFrom="margin">
              <wp14:pctHeight>0</wp14:pctHeight>
            </wp14:sizeRelV>
          </wp:anchor>
        </w:drawing>
      </w:r>
      <w:r w:rsidR="005D6F45">
        <w:rPr>
          <w:bCs/>
          <w:sz w:val="26"/>
          <w:szCs w:val="26"/>
        </w:rPr>
        <w:t xml:space="preserve"> </w:t>
      </w:r>
      <w:r w:rsidR="005D6F45" w:rsidRPr="00726BC1">
        <w:rPr>
          <w:bCs/>
          <w:sz w:val="26"/>
          <w:szCs w:val="26"/>
        </w:rPr>
        <w:t>How it works?</w:t>
      </w:r>
    </w:p>
    <w:p w:rsidR="005D6F45" w:rsidRPr="005D6F45" w:rsidRDefault="005D6F45" w:rsidP="0065758B">
      <w:pPr>
        <w:pStyle w:val="ListParagraph"/>
        <w:tabs>
          <w:tab w:val="left" w:pos="6127"/>
        </w:tabs>
        <w:spacing w:line="360" w:lineRule="auto"/>
        <w:ind w:left="750"/>
        <w:rPr>
          <w:sz w:val="26"/>
          <w:szCs w:val="26"/>
        </w:rPr>
      </w:pPr>
    </w:p>
    <w:p w:rsidR="00FB74C7" w:rsidRDefault="00FB74C7" w:rsidP="0065758B">
      <w:pPr>
        <w:pStyle w:val="ListParagraph"/>
        <w:tabs>
          <w:tab w:val="left" w:pos="6127"/>
        </w:tabs>
        <w:spacing w:line="360" w:lineRule="auto"/>
        <w:ind w:left="1080"/>
        <w:rPr>
          <w:sz w:val="26"/>
          <w:szCs w:val="26"/>
        </w:rPr>
      </w:pPr>
    </w:p>
    <w:p w:rsidR="00FB74C7" w:rsidRPr="00FB74C7" w:rsidRDefault="00FB74C7" w:rsidP="0065758B">
      <w:pPr>
        <w:spacing w:line="360" w:lineRule="auto"/>
      </w:pPr>
    </w:p>
    <w:p w:rsidR="00FB74C7" w:rsidRPr="00FB74C7" w:rsidRDefault="00FB74C7" w:rsidP="0065758B">
      <w:pPr>
        <w:spacing w:line="360" w:lineRule="auto"/>
      </w:pPr>
    </w:p>
    <w:p w:rsidR="00FB74C7" w:rsidRPr="00FB74C7" w:rsidRDefault="00FB74C7" w:rsidP="0065758B">
      <w:pPr>
        <w:spacing w:line="360" w:lineRule="auto"/>
      </w:pPr>
    </w:p>
    <w:p w:rsidR="00FB74C7" w:rsidRPr="00FB74C7" w:rsidRDefault="00FB74C7" w:rsidP="0065758B">
      <w:pPr>
        <w:spacing w:line="360" w:lineRule="auto"/>
      </w:pPr>
    </w:p>
    <w:p w:rsidR="00FB74C7" w:rsidRPr="00FB74C7" w:rsidRDefault="00FB74C7" w:rsidP="0065758B">
      <w:pPr>
        <w:spacing w:line="360" w:lineRule="auto"/>
      </w:pPr>
    </w:p>
    <w:p w:rsidR="00FB74C7" w:rsidRPr="00FB74C7" w:rsidRDefault="00FB74C7" w:rsidP="0065758B">
      <w:pPr>
        <w:spacing w:line="360" w:lineRule="auto"/>
      </w:pPr>
    </w:p>
    <w:p w:rsidR="0065758B" w:rsidRDefault="0065758B" w:rsidP="00CB0843">
      <w:pPr>
        <w:spacing w:line="360" w:lineRule="auto"/>
        <w:ind w:firstLine="0"/>
        <w:rPr>
          <w:rStyle w:val="Emphasis"/>
          <w:sz w:val="26"/>
          <w:szCs w:val="26"/>
        </w:rPr>
      </w:pPr>
    </w:p>
    <w:p w:rsidR="005D6F45" w:rsidRDefault="00FB74C7" w:rsidP="0065758B">
      <w:pPr>
        <w:spacing w:line="360" w:lineRule="auto"/>
        <w:rPr>
          <w:i/>
          <w:sz w:val="26"/>
          <w:szCs w:val="26"/>
        </w:rPr>
      </w:pPr>
      <w:r>
        <w:rPr>
          <w:rStyle w:val="Emphasis"/>
          <w:sz w:val="26"/>
          <w:szCs w:val="26"/>
        </w:rPr>
        <w:t xml:space="preserve">Figure 1. </w:t>
      </w:r>
      <w:r w:rsidRPr="00FB74C7">
        <w:rPr>
          <w:bCs/>
          <w:i/>
          <w:sz w:val="26"/>
          <w:szCs w:val="26"/>
        </w:rPr>
        <w:t>Minimax algorithm works</w:t>
      </w:r>
    </w:p>
    <w:p w:rsidR="0065758B" w:rsidRDefault="0065758B" w:rsidP="0065758B">
      <w:pPr>
        <w:pStyle w:val="ListParagraph"/>
        <w:numPr>
          <w:ilvl w:val="0"/>
          <w:numId w:val="26"/>
        </w:numPr>
        <w:spacing w:line="360" w:lineRule="auto"/>
        <w:rPr>
          <w:sz w:val="26"/>
          <w:szCs w:val="26"/>
        </w:rPr>
      </w:pPr>
      <w:r w:rsidRPr="0065758B">
        <w:rPr>
          <w:sz w:val="26"/>
          <w:szCs w:val="26"/>
        </w:rPr>
        <w:t>In one game, we will have a lot of cases to play and we won’t be able to know the best case which helps us win. Therefore, we will use a tree (Figure 1) to find all cases happening and each chil</w:t>
      </w:r>
      <w:r w:rsidR="00DB69F3">
        <w:rPr>
          <w:sz w:val="26"/>
          <w:szCs w:val="26"/>
        </w:rPr>
        <w:t>d node will be a case happening</w:t>
      </w:r>
      <w:r w:rsidR="00232AFB">
        <w:rPr>
          <w:sz w:val="26"/>
          <w:szCs w:val="26"/>
        </w:rPr>
        <w:t>.</w:t>
      </w:r>
    </w:p>
    <w:p w:rsidR="00FB74C7" w:rsidRDefault="004D4D6D" w:rsidP="004D4D6D">
      <w:pPr>
        <w:pStyle w:val="ListParagraph"/>
        <w:numPr>
          <w:ilvl w:val="0"/>
          <w:numId w:val="26"/>
        </w:numPr>
        <w:spacing w:line="360" w:lineRule="auto"/>
        <w:rPr>
          <w:sz w:val="26"/>
          <w:szCs w:val="26"/>
        </w:rPr>
      </w:pPr>
      <w:r w:rsidRPr="004D4D6D">
        <w:rPr>
          <w:sz w:val="26"/>
          <w:szCs w:val="26"/>
        </w:rPr>
        <w:t>We use the root node as the first case of player one and any nodes in odd number level are the case of player two. Each node in any level contains 1 integer</w:t>
      </w:r>
      <w:r>
        <w:rPr>
          <w:sz w:val="26"/>
          <w:szCs w:val="26"/>
        </w:rPr>
        <w:t xml:space="preserve"> (point of that case)</w:t>
      </w:r>
      <w:r w:rsidRPr="004D4D6D">
        <w:rPr>
          <w:sz w:val="26"/>
          <w:szCs w:val="26"/>
        </w:rPr>
        <w:t xml:space="preserve"> which gets the min or max of which integer from the child node of each node there. (Figure 1).</w:t>
      </w:r>
    </w:p>
    <w:p w:rsidR="00CB0843" w:rsidRDefault="00CB0843" w:rsidP="00CB0843">
      <w:pPr>
        <w:pStyle w:val="ListParagraph"/>
        <w:numPr>
          <w:ilvl w:val="0"/>
          <w:numId w:val="26"/>
        </w:numPr>
        <w:spacing w:line="360" w:lineRule="auto"/>
        <w:rPr>
          <w:sz w:val="26"/>
          <w:szCs w:val="26"/>
        </w:rPr>
      </w:pPr>
      <w:r w:rsidRPr="00CB0843">
        <w:rPr>
          <w:sz w:val="26"/>
          <w:szCs w:val="26"/>
        </w:rPr>
        <w:lastRenderedPageBreak/>
        <w:t>The integer of the root node is the highest point of which one case we can get. From that point, we can</w:t>
      </w:r>
      <w:r>
        <w:rPr>
          <w:sz w:val="26"/>
          <w:szCs w:val="26"/>
        </w:rPr>
        <w:t xml:space="preserve"> find the best case we can play. </w:t>
      </w:r>
      <w:r w:rsidRPr="00CB0843">
        <w:rPr>
          <w:sz w:val="26"/>
          <w:szCs w:val="26"/>
        </w:rPr>
        <w:t>Exam</w:t>
      </w:r>
      <w:r>
        <w:rPr>
          <w:sz w:val="26"/>
          <w:szCs w:val="26"/>
        </w:rPr>
        <w:t>ple</w:t>
      </w:r>
    </w:p>
    <w:p w:rsidR="007C19A5" w:rsidRDefault="00CB0843" w:rsidP="007C19A5">
      <w:pPr>
        <w:pStyle w:val="ListParagraph"/>
        <w:numPr>
          <w:ilvl w:val="1"/>
          <w:numId w:val="21"/>
        </w:numPr>
        <w:spacing w:line="360" w:lineRule="auto"/>
        <w:rPr>
          <w:sz w:val="26"/>
          <w:szCs w:val="26"/>
        </w:rPr>
      </w:pPr>
      <w:r>
        <w:rPr>
          <w:noProof/>
          <w:lang w:val="vi-VN" w:eastAsia="vi-VN"/>
        </w:rPr>
        <w:drawing>
          <wp:anchor distT="0" distB="0" distL="114300" distR="114300" simplePos="0" relativeHeight="251661312" behindDoc="0" locked="0" layoutInCell="1" allowOverlap="1" wp14:anchorId="2B9F1BA5" wp14:editId="11F442A4">
            <wp:simplePos x="0" y="0"/>
            <wp:positionH relativeFrom="margin">
              <wp:align>center</wp:align>
            </wp:positionH>
            <wp:positionV relativeFrom="paragraph">
              <wp:posOffset>8934</wp:posOffset>
            </wp:positionV>
            <wp:extent cx="5507665" cy="337599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5507665" cy="3375994"/>
                    </a:xfrm>
                    <a:prstGeom prst="rect">
                      <a:avLst/>
                    </a:prstGeom>
                  </pic:spPr>
                </pic:pic>
              </a:graphicData>
            </a:graphic>
            <wp14:sizeRelH relativeFrom="margin">
              <wp14:pctWidth>0</wp14:pctWidth>
            </wp14:sizeRelH>
            <wp14:sizeRelV relativeFrom="margin">
              <wp14:pctHeight>0</wp14:pctHeight>
            </wp14:sizeRelV>
          </wp:anchor>
        </w:drawing>
      </w:r>
      <w:r w:rsidR="007C19A5">
        <w:rPr>
          <w:sz w:val="26"/>
          <w:szCs w:val="26"/>
        </w:rPr>
        <w:t>How to code?</w:t>
      </w:r>
    </w:p>
    <w:p w:rsidR="007C19A5" w:rsidRPr="007C19A5" w:rsidRDefault="007C19A5" w:rsidP="007C19A5">
      <w:pPr>
        <w:pStyle w:val="ListParagraph"/>
        <w:numPr>
          <w:ilvl w:val="0"/>
          <w:numId w:val="26"/>
        </w:numPr>
        <w:spacing w:line="360" w:lineRule="auto"/>
        <w:rPr>
          <w:sz w:val="26"/>
          <w:szCs w:val="26"/>
        </w:rPr>
      </w:pPr>
      <w:bookmarkStart w:id="0" w:name="_GoBack"/>
      <w:r>
        <w:rPr>
          <w:sz w:val="26"/>
          <w:szCs w:val="26"/>
        </w:rPr>
        <w:t xml:space="preserve">We will build a tree by </w:t>
      </w:r>
      <w:r w:rsidRPr="007C19A5">
        <w:rPr>
          <w:sz w:val="26"/>
          <w:szCs w:val="26"/>
        </w:rPr>
        <w:t>Object-oriented programming (OOP)</w:t>
      </w:r>
      <w:bookmarkEnd w:id="0"/>
    </w:p>
    <w:p w:rsidR="007C19A5" w:rsidRPr="007C19A5" w:rsidRDefault="007C19A5" w:rsidP="007C19A5"/>
    <w:p w:rsidR="007C19A5" w:rsidRPr="007C19A5" w:rsidRDefault="007C19A5" w:rsidP="007C19A5"/>
    <w:p w:rsidR="007C19A5" w:rsidRPr="007C19A5" w:rsidRDefault="007C19A5" w:rsidP="007C19A5"/>
    <w:p w:rsidR="007C19A5" w:rsidRPr="007C19A5" w:rsidRDefault="007C19A5" w:rsidP="007C19A5"/>
    <w:p w:rsidR="007C19A5" w:rsidRPr="007C19A5" w:rsidRDefault="007C19A5" w:rsidP="007C19A5"/>
    <w:p w:rsidR="007C19A5" w:rsidRPr="007C19A5" w:rsidRDefault="007C19A5" w:rsidP="007C19A5"/>
    <w:p w:rsidR="007C19A5" w:rsidRPr="007C19A5" w:rsidRDefault="007C19A5" w:rsidP="007C19A5"/>
    <w:p w:rsidR="007C19A5" w:rsidRPr="007C19A5" w:rsidRDefault="007C19A5" w:rsidP="007C19A5"/>
    <w:p w:rsidR="007C19A5" w:rsidRDefault="007C19A5" w:rsidP="007C19A5">
      <w:pPr>
        <w:ind w:firstLine="0"/>
      </w:pPr>
    </w:p>
    <w:p w:rsidR="007C19A5" w:rsidRDefault="007C19A5" w:rsidP="007C19A5"/>
    <w:p w:rsidR="00CB0843" w:rsidRPr="007C19A5" w:rsidRDefault="00CB0843" w:rsidP="007C19A5">
      <w:pPr>
        <w:tabs>
          <w:tab w:val="left" w:pos="8456"/>
        </w:tabs>
      </w:pPr>
    </w:p>
    <w:p w:rsidR="00542F56" w:rsidRDefault="00542F56" w:rsidP="0065758B">
      <w:pPr>
        <w:pStyle w:val="SectionTitle"/>
        <w:numPr>
          <w:ilvl w:val="0"/>
          <w:numId w:val="21"/>
        </w:numPr>
        <w:tabs>
          <w:tab w:val="left" w:pos="2340"/>
        </w:tabs>
        <w:spacing w:line="360" w:lineRule="auto"/>
        <w:jc w:val="left"/>
        <w:rPr>
          <w:b/>
          <w:sz w:val="40"/>
          <w:szCs w:val="40"/>
        </w:rPr>
      </w:pPr>
      <w:r w:rsidRPr="00542F56">
        <w:rPr>
          <w:b/>
          <w:sz w:val="40"/>
          <w:szCs w:val="40"/>
        </w:rPr>
        <w:lastRenderedPageBreak/>
        <w:t>ALPHA BETA PRUNING</w:t>
      </w:r>
    </w:p>
    <w:p w:rsidR="00542F56" w:rsidRDefault="00784AE7" w:rsidP="0065758B">
      <w:pPr>
        <w:pStyle w:val="SectionTitle"/>
        <w:numPr>
          <w:ilvl w:val="0"/>
          <w:numId w:val="21"/>
        </w:numPr>
        <w:tabs>
          <w:tab w:val="left" w:pos="2340"/>
        </w:tabs>
        <w:spacing w:line="360" w:lineRule="auto"/>
        <w:jc w:val="left"/>
        <w:rPr>
          <w:b/>
          <w:sz w:val="40"/>
          <w:szCs w:val="40"/>
        </w:rPr>
      </w:pPr>
      <w:r>
        <w:rPr>
          <w:noProof/>
          <w:lang w:val="vi-VN" w:eastAsia="vi-VN"/>
        </w:rPr>
        <w:lastRenderedPageBreak/>
        <w:drawing>
          <wp:anchor distT="0" distB="0" distL="114300" distR="114300" simplePos="0" relativeHeight="251659264" behindDoc="0" locked="0" layoutInCell="1" allowOverlap="1" wp14:anchorId="6BC99D3B" wp14:editId="30A1D6AC">
            <wp:simplePos x="0" y="0"/>
            <wp:positionH relativeFrom="margin">
              <wp:align>center</wp:align>
            </wp:positionH>
            <wp:positionV relativeFrom="paragraph">
              <wp:posOffset>471805</wp:posOffset>
            </wp:positionV>
            <wp:extent cx="7210425" cy="5462905"/>
            <wp:effectExtent l="0" t="0" r="9525" b="4445"/>
            <wp:wrapThrough wrapText="bothSides">
              <wp:wrapPolygon edited="0">
                <wp:start x="0" y="0"/>
                <wp:lineTo x="0" y="21542"/>
                <wp:lineTo x="21571" y="21542"/>
                <wp:lineTo x="215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_C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0425" cy="5462905"/>
                    </a:xfrm>
                    <a:prstGeom prst="rect">
                      <a:avLst/>
                    </a:prstGeom>
                  </pic:spPr>
                </pic:pic>
              </a:graphicData>
            </a:graphic>
            <wp14:sizeRelH relativeFrom="margin">
              <wp14:pctWidth>0</wp14:pctWidth>
            </wp14:sizeRelH>
            <wp14:sizeRelV relativeFrom="margin">
              <wp14:pctHeight>0</wp14:pctHeight>
            </wp14:sizeRelV>
          </wp:anchor>
        </w:drawing>
      </w:r>
      <w:r w:rsidR="00542F56" w:rsidRPr="00542F56">
        <w:rPr>
          <w:b/>
          <w:sz w:val="40"/>
          <w:szCs w:val="40"/>
        </w:rPr>
        <w:t>CONSTRUCTION OF ALPHA_CV1</w:t>
      </w:r>
    </w:p>
    <w:p w:rsidR="00CC38A6" w:rsidRDefault="00CC38A6" w:rsidP="0065758B">
      <w:pPr>
        <w:pStyle w:val="NoSpacing"/>
        <w:spacing w:line="360" w:lineRule="auto"/>
        <w:ind w:left="720"/>
      </w:pPr>
    </w:p>
    <w:p w:rsidR="00CC38A6" w:rsidRDefault="00CC38A6" w:rsidP="0065758B">
      <w:pPr>
        <w:pStyle w:val="TableFigure"/>
        <w:spacing w:line="360" w:lineRule="auto"/>
      </w:pPr>
      <w:r>
        <w:rPr>
          <w:rStyle w:val="Emphasis"/>
        </w:rPr>
        <w:t>Figure 1</w:t>
      </w:r>
      <w:r>
        <w:t xml:space="preserve">. </w:t>
      </w:r>
    </w:p>
    <w:p w:rsidR="00542F56" w:rsidRDefault="00542F56" w:rsidP="0065758B">
      <w:pPr>
        <w:spacing w:line="360" w:lineRule="auto"/>
        <w:ind w:firstLine="0"/>
      </w:pPr>
    </w:p>
    <w:p w:rsidR="00542F56" w:rsidRPr="00542F56" w:rsidRDefault="00542F56" w:rsidP="0065758B">
      <w:pPr>
        <w:tabs>
          <w:tab w:val="left" w:pos="3464"/>
        </w:tabs>
        <w:spacing w:line="360" w:lineRule="auto"/>
      </w:pPr>
      <w:r>
        <w:tab/>
      </w:r>
    </w:p>
    <w:p w:rsidR="00542F56" w:rsidRPr="00542F56" w:rsidRDefault="00542F56" w:rsidP="0065758B">
      <w:pPr>
        <w:pStyle w:val="SectionTitle"/>
        <w:numPr>
          <w:ilvl w:val="0"/>
          <w:numId w:val="21"/>
        </w:numPr>
        <w:tabs>
          <w:tab w:val="left" w:pos="2340"/>
        </w:tabs>
        <w:spacing w:line="360" w:lineRule="auto"/>
        <w:jc w:val="left"/>
        <w:rPr>
          <w:b/>
          <w:sz w:val="40"/>
          <w:szCs w:val="40"/>
        </w:rPr>
      </w:pPr>
      <w:r w:rsidRPr="00542F56">
        <w:rPr>
          <w:b/>
          <w:sz w:val="40"/>
          <w:szCs w:val="40"/>
        </w:rPr>
        <w:lastRenderedPageBreak/>
        <w:t>TEST ALPHA_CV1</w:t>
      </w:r>
    </w:p>
    <w:p w:rsidR="00726BC1" w:rsidRPr="00726BC1" w:rsidRDefault="00726BC1" w:rsidP="0065758B">
      <w:pPr>
        <w:pStyle w:val="SectionTitle"/>
        <w:spacing w:line="360" w:lineRule="auto"/>
        <w:ind w:left="360"/>
        <w:jc w:val="left"/>
        <w:rPr>
          <w:b/>
          <w:sz w:val="40"/>
        </w:rPr>
      </w:pPr>
    </w:p>
    <w:sdt>
      <w:sdtPr>
        <w:alias w:val="Figures title:"/>
        <w:tag w:val="Figures title:"/>
        <w:id w:val="-2071720289"/>
        <w:placeholder>
          <w:docPart w:val="2C4D816AE54E403A8F82B5AEF0B5475C"/>
        </w:placeholder>
        <w:temporary/>
        <w:showingPlcHdr/>
        <w15:appearance w15:val="hidden"/>
      </w:sdtPr>
      <w:sdtEndPr/>
      <w:sdtContent>
        <w:p w:rsidR="00E81978" w:rsidRDefault="005D3A03" w:rsidP="0065758B">
          <w:pPr>
            <w:pStyle w:val="SectionTitle"/>
            <w:spacing w:line="360" w:lineRule="auto"/>
          </w:pPr>
          <w:r w:rsidRPr="005D3A03">
            <w:t>Figures title:</w:t>
          </w:r>
        </w:p>
      </w:sdtContent>
    </w:sdt>
    <w:p w:rsidR="00E81978" w:rsidRDefault="005D3A03" w:rsidP="0065758B">
      <w:pPr>
        <w:pStyle w:val="NoSpacing"/>
        <w:spacing w:line="360" w:lineRule="auto"/>
      </w:pPr>
      <w:r>
        <w:rPr>
          <w:noProof/>
          <w:lang w:val="vi-VN" w:eastAsia="vi-VN"/>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rsidP="0065758B">
      <w:pPr>
        <w:pStyle w:val="TableFigure"/>
        <w:spacing w:line="360" w:lineRule="auto"/>
      </w:pPr>
      <w:r>
        <w:rPr>
          <w:rStyle w:val="Emphasis"/>
        </w:rPr>
        <w:t>Figure 1</w:t>
      </w:r>
      <w:r>
        <w:t xml:space="preserve">. </w:t>
      </w:r>
    </w:p>
    <w:p w:rsidR="00E81978" w:rsidRDefault="005D3A03" w:rsidP="0065758B">
      <w:pPr>
        <w:pStyle w:val="TableFigure"/>
        <w:spacing w:line="360" w:lineRule="auto"/>
      </w:pPr>
      <w:r>
        <w:t xml:space="preserve">For more information about all elements of APA formatting, please consult the </w:t>
      </w:r>
      <w:r>
        <w:rPr>
          <w:rStyle w:val="Emphasis"/>
        </w:rPr>
        <w:t>APA Style Manual, 6th Edition</w:t>
      </w:r>
      <w:r>
        <w:t>.</w:t>
      </w:r>
    </w:p>
    <w:sectPr w:rsidR="00E81978" w:rsidSect="00197AF6">
      <w:headerReference w:type="default" r:id="rId13"/>
      <w:footerReference w:type="default" r:id="rId14"/>
      <w:headerReference w:type="first" r:id="rId15"/>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F5D" w:rsidRDefault="00EF4F5D">
      <w:pPr>
        <w:spacing w:line="240" w:lineRule="auto"/>
      </w:pPr>
      <w:r>
        <w:separator/>
      </w:r>
    </w:p>
    <w:p w:rsidR="00EF4F5D" w:rsidRDefault="00EF4F5D"/>
  </w:endnote>
  <w:endnote w:type="continuationSeparator" w:id="0">
    <w:p w:rsidR="00EF4F5D" w:rsidRDefault="00EF4F5D">
      <w:pPr>
        <w:spacing w:line="240" w:lineRule="auto"/>
      </w:pPr>
      <w:r>
        <w:continuationSeparator/>
      </w:r>
    </w:p>
    <w:p w:rsidR="00EF4F5D" w:rsidRDefault="00EF4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57882"/>
      <w:docPartObj>
        <w:docPartGallery w:val="Page Numbers (Bottom of Page)"/>
        <w:docPartUnique/>
      </w:docPartObj>
    </w:sdtPr>
    <w:sdtEndPr>
      <w:rPr>
        <w:color w:val="7F7F7F" w:themeColor="background1" w:themeShade="7F"/>
        <w:spacing w:val="60"/>
      </w:rPr>
    </w:sdtEndPr>
    <w:sdtContent>
      <w:p w:rsidR="00542F56" w:rsidRDefault="00542F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C19A5" w:rsidRPr="007C19A5">
          <w:rPr>
            <w:b/>
            <w:bCs/>
            <w:noProof/>
          </w:rPr>
          <w:t>7</w:t>
        </w:r>
        <w:r>
          <w:rPr>
            <w:b/>
            <w:bCs/>
            <w:noProof/>
          </w:rPr>
          <w:fldChar w:fldCharType="end"/>
        </w:r>
        <w:r>
          <w:rPr>
            <w:b/>
            <w:bCs/>
          </w:rPr>
          <w:t xml:space="preserve"> |</w:t>
        </w:r>
        <w:r>
          <w:rPr>
            <w:color w:val="7F7F7F" w:themeColor="background1" w:themeShade="7F"/>
            <w:spacing w:val="60"/>
          </w:rPr>
          <w:t xml:space="preserve"> Page</w:t>
        </w:r>
      </w:p>
    </w:sdtContent>
  </w:sdt>
  <w:p w:rsidR="00542F56" w:rsidRDefault="00F97368">
    <w:pPr>
      <w:pStyle w:val="Footer"/>
    </w:pPr>
    <w:r>
      <w:t>ngmnh.work@gmail.com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F5D" w:rsidRDefault="00EF4F5D">
      <w:pPr>
        <w:spacing w:line="240" w:lineRule="auto"/>
      </w:pPr>
      <w:r>
        <w:separator/>
      </w:r>
    </w:p>
    <w:p w:rsidR="00EF4F5D" w:rsidRDefault="00EF4F5D"/>
  </w:footnote>
  <w:footnote w:type="continuationSeparator" w:id="0">
    <w:p w:rsidR="00EF4F5D" w:rsidRDefault="00EF4F5D">
      <w:pPr>
        <w:spacing w:line="240" w:lineRule="auto"/>
      </w:pPr>
      <w:r>
        <w:continuationSeparator/>
      </w:r>
    </w:p>
    <w:p w:rsidR="00EF4F5D" w:rsidRDefault="00EF4F5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EF4F5D">
    <w:pPr>
      <w:pStyle w:val="Header"/>
    </w:pPr>
    <w:sdt>
      <w:sdtPr>
        <w:rPr>
          <w:rStyle w:val="Strong"/>
        </w:rPr>
        <w:id w:val="1320383643"/>
        <w:docPartObj>
          <w:docPartGallery w:val="Watermarks"/>
          <w:docPartUnique/>
        </w:docPartObj>
      </w:sdtPr>
      <w:sdtEndPr>
        <w:rPr>
          <w:rStyle w:val="Strong"/>
        </w:rPr>
      </w:sdtEndPr>
      <w:sdtContent>
        <w:r>
          <w:rPr>
            <w:rStyle w:val="Strong"/>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4296517" o:spid="_x0000_s2051" type="#_x0000_t136" style="position:absolute;margin-left:0;margin-top:0;width:669.9pt;height:91.35pt;rotation:315;z-index:-251658752;mso-position-horizontal:center;mso-position-horizontal-relative:margin;mso-position-vertical:center;mso-position-vertical-relative:margin" o:allowincell="f" fillcolor="silver" stroked="f">
              <v:fill opacity=".5"/>
              <v:textpath style="font-family:&quot;Calibri&quot;;font-size:1pt" string="ngmnh.work@gmail.com"/>
              <w10:wrap anchorx="margin" anchory="margin"/>
            </v:shape>
          </w:pict>
        </w:r>
      </w:sdtContent>
    </w:sdt>
    <w:sdt>
      <w:sdtPr>
        <w:rPr>
          <w:rStyle w:val="Strong"/>
        </w:rPr>
        <w:alias w:val="Running head"/>
        <w:tag w:val=""/>
        <w:id w:val="12739865"/>
        <w:placeholder>
          <w:docPart w:val="2C4D816AE54E403A8F82B5AEF0B5475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6989">
          <w:rPr>
            <w:rStyle w:val="Strong"/>
          </w:rPr>
          <w:t>Alpha_cv1</w:t>
        </w:r>
      </w:sdtContent>
    </w:sdt>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5E4040"/>
    <w:multiLevelType w:val="hybridMultilevel"/>
    <w:tmpl w:val="3208EBE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3FB65CC"/>
    <w:multiLevelType w:val="hybridMultilevel"/>
    <w:tmpl w:val="3BB061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6D3E6F"/>
    <w:multiLevelType w:val="hybridMultilevel"/>
    <w:tmpl w:val="DB1C3D7C"/>
    <w:lvl w:ilvl="0" w:tplc="042A0001">
      <w:start w:val="1"/>
      <w:numFmt w:val="bullet"/>
      <w:lvlText w:val=""/>
      <w:lvlJc w:val="left"/>
      <w:pPr>
        <w:ind w:left="1080" w:hanging="360"/>
      </w:pPr>
      <w:rPr>
        <w:rFonts w:ascii="Symbol" w:hAnsi="Symbol"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E017150"/>
    <w:multiLevelType w:val="multilevel"/>
    <w:tmpl w:val="1152F3C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F76E9E"/>
    <w:multiLevelType w:val="multilevel"/>
    <w:tmpl w:val="1152F3C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D1F6AEC"/>
    <w:multiLevelType w:val="hybridMultilevel"/>
    <w:tmpl w:val="E83E4186"/>
    <w:lvl w:ilvl="0" w:tplc="042A0001">
      <w:start w:val="1"/>
      <w:numFmt w:val="bullet"/>
      <w:lvlText w:val=""/>
      <w:lvlJc w:val="left"/>
      <w:pPr>
        <w:ind w:left="1080" w:hanging="360"/>
      </w:pPr>
      <w:rPr>
        <w:rFonts w:ascii="Symbol" w:hAnsi="Symbol"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00F1E8F"/>
    <w:multiLevelType w:val="hybridMultilevel"/>
    <w:tmpl w:val="ECC036E0"/>
    <w:lvl w:ilvl="0" w:tplc="B4EAEDB6">
      <w:start w:val="1"/>
      <w:numFmt w:val="bullet"/>
      <w:lvlText w:val="-"/>
      <w:lvlJc w:val="left"/>
      <w:pPr>
        <w:ind w:left="1080" w:hanging="360"/>
      </w:pPr>
      <w:rPr>
        <w:rFonts w:ascii="Times New Roman" w:eastAsiaTheme="minorEastAsia" w:hAnsi="Times New Roman" w:cs="Times New Roman" w:hint="default"/>
        <w:sz w:val="26"/>
        <w:szCs w:val="26"/>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D90329"/>
    <w:multiLevelType w:val="hybridMultilevel"/>
    <w:tmpl w:val="7358866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B60B67"/>
    <w:multiLevelType w:val="hybridMultilevel"/>
    <w:tmpl w:val="CFC2BAFC"/>
    <w:lvl w:ilvl="0" w:tplc="1474E6C0">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11A38BC"/>
    <w:multiLevelType w:val="hybridMultilevel"/>
    <w:tmpl w:val="553EB2CE"/>
    <w:lvl w:ilvl="0" w:tplc="CAAA8010">
      <w:start w:val="1"/>
      <w:numFmt w:val="bullet"/>
      <w:lvlText w:val="-"/>
      <w:lvlJc w:val="left"/>
      <w:pPr>
        <w:ind w:left="1110" w:hanging="360"/>
      </w:pPr>
      <w:rPr>
        <w:rFonts w:ascii="Times New Roman" w:eastAsiaTheme="minorEastAsia" w:hAnsi="Times New Roman" w:cs="Times New Roman" w:hint="default"/>
      </w:rPr>
    </w:lvl>
    <w:lvl w:ilvl="1" w:tplc="042A0003">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5B3257"/>
    <w:multiLevelType w:val="hybridMultilevel"/>
    <w:tmpl w:val="81B20D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7292CC5"/>
    <w:multiLevelType w:val="hybridMultilevel"/>
    <w:tmpl w:val="0518B452"/>
    <w:lvl w:ilvl="0" w:tplc="1474E6C0">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8"/>
  </w:num>
  <w:num w:numId="14">
    <w:abstractNumId w:val="14"/>
  </w:num>
  <w:num w:numId="15">
    <w:abstractNumId w:val="20"/>
  </w:num>
  <w:num w:numId="16">
    <w:abstractNumId w:val="11"/>
  </w:num>
  <w:num w:numId="17">
    <w:abstractNumId w:val="19"/>
  </w:num>
  <w:num w:numId="18">
    <w:abstractNumId w:val="16"/>
  </w:num>
  <w:num w:numId="19">
    <w:abstractNumId w:val="12"/>
  </w:num>
  <w:num w:numId="20">
    <w:abstractNumId w:val="10"/>
  </w:num>
  <w:num w:numId="21">
    <w:abstractNumId w:val="13"/>
  </w:num>
  <w:num w:numId="22">
    <w:abstractNumId w:val="21"/>
  </w:num>
  <w:num w:numId="23">
    <w:abstractNumId w:val="24"/>
  </w:num>
  <w:num w:numId="24">
    <w:abstractNumId w:val="22"/>
  </w:num>
  <w:num w:numId="25">
    <w:abstractNumId w:val="15"/>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89"/>
    <w:rsid w:val="00020069"/>
    <w:rsid w:val="000D3F41"/>
    <w:rsid w:val="001538C6"/>
    <w:rsid w:val="00197AF6"/>
    <w:rsid w:val="001E588C"/>
    <w:rsid w:val="00232AFB"/>
    <w:rsid w:val="002940B7"/>
    <w:rsid w:val="002A507F"/>
    <w:rsid w:val="00314604"/>
    <w:rsid w:val="00355DCA"/>
    <w:rsid w:val="00470591"/>
    <w:rsid w:val="004D4D6D"/>
    <w:rsid w:val="005129E1"/>
    <w:rsid w:val="00542F56"/>
    <w:rsid w:val="00551A02"/>
    <w:rsid w:val="005534FA"/>
    <w:rsid w:val="005D3A03"/>
    <w:rsid w:val="005D6F45"/>
    <w:rsid w:val="006228E4"/>
    <w:rsid w:val="0065758B"/>
    <w:rsid w:val="0071269B"/>
    <w:rsid w:val="00726BC1"/>
    <w:rsid w:val="00784AE7"/>
    <w:rsid w:val="007C19A5"/>
    <w:rsid w:val="008002C0"/>
    <w:rsid w:val="00810F22"/>
    <w:rsid w:val="00824362"/>
    <w:rsid w:val="008C5323"/>
    <w:rsid w:val="008F4183"/>
    <w:rsid w:val="00964E0D"/>
    <w:rsid w:val="009A6A3B"/>
    <w:rsid w:val="00A02657"/>
    <w:rsid w:val="00A76523"/>
    <w:rsid w:val="00B0027E"/>
    <w:rsid w:val="00B14C2A"/>
    <w:rsid w:val="00B63B00"/>
    <w:rsid w:val="00B66895"/>
    <w:rsid w:val="00B823AA"/>
    <w:rsid w:val="00BA45DB"/>
    <w:rsid w:val="00BF4184"/>
    <w:rsid w:val="00C0601E"/>
    <w:rsid w:val="00C31D30"/>
    <w:rsid w:val="00CB0843"/>
    <w:rsid w:val="00CC38A6"/>
    <w:rsid w:val="00CD6E39"/>
    <w:rsid w:val="00CF6E91"/>
    <w:rsid w:val="00D33C07"/>
    <w:rsid w:val="00D73747"/>
    <w:rsid w:val="00D8474E"/>
    <w:rsid w:val="00D85B68"/>
    <w:rsid w:val="00DB69F3"/>
    <w:rsid w:val="00DC67AF"/>
    <w:rsid w:val="00E374F6"/>
    <w:rsid w:val="00E6004D"/>
    <w:rsid w:val="00E81978"/>
    <w:rsid w:val="00E86989"/>
    <w:rsid w:val="00EF4F5D"/>
    <w:rsid w:val="00EF586F"/>
    <w:rsid w:val="00F379B7"/>
    <w:rsid w:val="00F525FA"/>
    <w:rsid w:val="00F97368"/>
    <w:rsid w:val="00FB74C7"/>
    <w:rsid w:val="00FF2002"/>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C539A"/>
  <w15:chartTrackingRefBased/>
  <w15:docId w15:val="{07B300AD-F5E2-4195-9E79-D1915100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14\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E5D3F6A877452D864847D280E1CC15"/>
        <w:category>
          <w:name w:val="General"/>
          <w:gallery w:val="placeholder"/>
        </w:category>
        <w:types>
          <w:type w:val="bbPlcHdr"/>
        </w:types>
        <w:behaviors>
          <w:behavior w:val="content"/>
        </w:behaviors>
        <w:guid w:val="{8353C5E2-F330-4296-ABEC-037ADA5495A2}"/>
      </w:docPartPr>
      <w:docPartBody>
        <w:p w:rsidR="00C52273" w:rsidRDefault="00241B1E">
          <w:pPr>
            <w:pStyle w:val="EAE5D3F6A877452D864847D280E1CC15"/>
          </w:pPr>
          <w:r>
            <w:t>[Title Here, up to 12 Words, on One to Two Lines]</w:t>
          </w:r>
        </w:p>
      </w:docPartBody>
    </w:docPart>
    <w:docPart>
      <w:docPartPr>
        <w:name w:val="6A23DC1F82B84FB0B17BBEAE04C495C6"/>
        <w:category>
          <w:name w:val="General"/>
          <w:gallery w:val="placeholder"/>
        </w:category>
        <w:types>
          <w:type w:val="bbPlcHdr"/>
        </w:types>
        <w:behaviors>
          <w:behavior w:val="content"/>
        </w:behaviors>
        <w:guid w:val="{D02A56CB-3B82-4658-8B98-D3325458F8B4}"/>
      </w:docPartPr>
      <w:docPartBody>
        <w:p w:rsidR="00C52273" w:rsidRDefault="00241B1E">
          <w:pPr>
            <w:pStyle w:val="6A23DC1F82B84FB0B17BBEAE04C495C6"/>
          </w:pPr>
          <w:r>
            <w:t>[Title Here, up to 12 Words, on One to Two Lines]</w:t>
          </w:r>
        </w:p>
      </w:docPartBody>
    </w:docPart>
    <w:docPart>
      <w:docPartPr>
        <w:name w:val="2C4D816AE54E403A8F82B5AEF0B5475C"/>
        <w:category>
          <w:name w:val="General"/>
          <w:gallery w:val="placeholder"/>
        </w:category>
        <w:types>
          <w:type w:val="bbPlcHdr"/>
        </w:types>
        <w:behaviors>
          <w:behavior w:val="content"/>
        </w:behaviors>
        <w:guid w:val="{34560227-FD97-4087-AC1B-95CF52AD94E9}"/>
      </w:docPartPr>
      <w:docPartBody>
        <w:p w:rsidR="00C52273" w:rsidRDefault="00241B1E">
          <w:pPr>
            <w:pStyle w:val="2C4D816AE54E403A8F82B5AEF0B5475C"/>
          </w:pPr>
          <w:r w:rsidRPr="005D3A03">
            <w:t>Figures title:</w:t>
          </w:r>
        </w:p>
      </w:docPartBody>
    </w:docPart>
    <w:docPart>
      <w:docPartPr>
        <w:name w:val="1EA926C8315F4E2682BA89A7E39A6D24"/>
        <w:category>
          <w:name w:val="General"/>
          <w:gallery w:val="placeholder"/>
        </w:category>
        <w:types>
          <w:type w:val="bbPlcHdr"/>
        </w:types>
        <w:behaviors>
          <w:behavior w:val="content"/>
        </w:behaviors>
        <w:guid w:val="{90CEA997-2FE2-48F1-8502-A665719B21E2}"/>
      </w:docPartPr>
      <w:docPartBody>
        <w:p w:rsidR="002959F5" w:rsidRDefault="002B3C7F" w:rsidP="002B3C7F">
          <w:pPr>
            <w:pStyle w:val="1EA926C8315F4E2682BA89A7E39A6D2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1E"/>
    <w:rsid w:val="00027089"/>
    <w:rsid w:val="001A29D9"/>
    <w:rsid w:val="00241B1E"/>
    <w:rsid w:val="002959F5"/>
    <w:rsid w:val="002B3C7F"/>
    <w:rsid w:val="006E4D73"/>
    <w:rsid w:val="009D6892"/>
    <w:rsid w:val="00A41831"/>
    <w:rsid w:val="00AE7D83"/>
    <w:rsid w:val="00C522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E5D3F6A877452D864847D280E1CC15">
    <w:name w:val="EAE5D3F6A877452D864847D280E1CC15"/>
  </w:style>
  <w:style w:type="paragraph" w:customStyle="1" w:styleId="8590CE94711A4977BDDE4F36531B5DA3">
    <w:name w:val="8590CE94711A4977BDDE4F36531B5DA3"/>
  </w:style>
  <w:style w:type="paragraph" w:customStyle="1" w:styleId="CA0AA0C5CA7544A084CEEE994B8C1D17">
    <w:name w:val="CA0AA0C5CA7544A084CEEE994B8C1D17"/>
  </w:style>
  <w:style w:type="paragraph" w:customStyle="1" w:styleId="1AA992BD10234115B3079B7C43A000B5">
    <w:name w:val="1AA992BD10234115B3079B7C43A000B5"/>
  </w:style>
  <w:style w:type="paragraph" w:customStyle="1" w:styleId="06AFD2973AC844AAA1BF9400CBC2229B">
    <w:name w:val="06AFD2973AC844AAA1BF9400CBC2229B"/>
  </w:style>
  <w:style w:type="paragraph" w:customStyle="1" w:styleId="EADD247319544BF2894F158691E1D649">
    <w:name w:val="EADD247319544BF2894F158691E1D649"/>
  </w:style>
  <w:style w:type="character" w:styleId="Emphasis">
    <w:name w:val="Emphasis"/>
    <w:basedOn w:val="DefaultParagraphFont"/>
    <w:uiPriority w:val="4"/>
    <w:unhideWhenUsed/>
    <w:qFormat/>
    <w:rPr>
      <w:i/>
      <w:iCs/>
    </w:rPr>
  </w:style>
  <w:style w:type="paragraph" w:customStyle="1" w:styleId="EDD5A9C62B31439A852FB23399488D19">
    <w:name w:val="EDD5A9C62B31439A852FB23399488D19"/>
  </w:style>
  <w:style w:type="paragraph" w:customStyle="1" w:styleId="F98E4FB4BCE443F0ADB24C99453C2D4E">
    <w:name w:val="F98E4FB4BCE443F0ADB24C99453C2D4E"/>
  </w:style>
  <w:style w:type="paragraph" w:customStyle="1" w:styleId="6A23DC1F82B84FB0B17BBEAE04C495C6">
    <w:name w:val="6A23DC1F82B84FB0B17BBEAE04C495C6"/>
  </w:style>
  <w:style w:type="paragraph" w:customStyle="1" w:styleId="D7BF1A2549234395BCBBB6960AA664D9">
    <w:name w:val="D7BF1A2549234395BCBBB6960AA664D9"/>
  </w:style>
  <w:style w:type="paragraph" w:customStyle="1" w:styleId="135DCED1CF874DA8B63C447A354F3CD9">
    <w:name w:val="135DCED1CF874DA8B63C447A354F3CD9"/>
  </w:style>
  <w:style w:type="paragraph" w:customStyle="1" w:styleId="28C6E2C0D8F648FD880F1725DC8191C7">
    <w:name w:val="28C6E2C0D8F648FD880F1725DC8191C7"/>
  </w:style>
  <w:style w:type="paragraph" w:customStyle="1" w:styleId="DAB8A9AEC1524CAB8C22268AE81CADF8">
    <w:name w:val="DAB8A9AEC1524CAB8C22268AE81CADF8"/>
  </w:style>
  <w:style w:type="paragraph" w:customStyle="1" w:styleId="7F3222ED70B746B7A80E9BBC8C503B12">
    <w:name w:val="7F3222ED70B746B7A80E9BBC8C503B12"/>
  </w:style>
  <w:style w:type="paragraph" w:customStyle="1" w:styleId="ED7BABD54F7D4545A79666A9189BBEC9">
    <w:name w:val="ED7BABD54F7D4545A79666A9189BBEC9"/>
  </w:style>
  <w:style w:type="paragraph" w:customStyle="1" w:styleId="1C9AB87EFFA74ED8B4E9FE57B816FCB3">
    <w:name w:val="1C9AB87EFFA74ED8B4E9FE57B816FCB3"/>
  </w:style>
  <w:style w:type="paragraph" w:customStyle="1" w:styleId="CCEECEC136084EFB9E86ECA5CC929127">
    <w:name w:val="CCEECEC136084EFB9E86ECA5CC929127"/>
  </w:style>
  <w:style w:type="paragraph" w:customStyle="1" w:styleId="DDDD540CA5A34693B10BF305CA8BBF50">
    <w:name w:val="DDDD540CA5A34693B10BF305CA8BBF50"/>
  </w:style>
  <w:style w:type="paragraph" w:customStyle="1" w:styleId="E1D6BD46ABD64EEA94E19176288B4B54">
    <w:name w:val="E1D6BD46ABD64EEA94E19176288B4B54"/>
  </w:style>
  <w:style w:type="paragraph" w:customStyle="1" w:styleId="B9C800F7E1C947A5901876C27721EF43">
    <w:name w:val="B9C800F7E1C947A5901876C27721EF43"/>
  </w:style>
  <w:style w:type="paragraph" w:customStyle="1" w:styleId="2B2A25987E27421B8C95599D88E09BA2">
    <w:name w:val="2B2A25987E27421B8C95599D88E09BA2"/>
  </w:style>
  <w:style w:type="paragraph" w:customStyle="1" w:styleId="CED0A2D8EE7448BC834D00B9241E11DC">
    <w:name w:val="CED0A2D8EE7448BC834D00B9241E11DC"/>
  </w:style>
  <w:style w:type="paragraph" w:customStyle="1" w:styleId="E36DA75904A94E52B68D5EFF84D36B06">
    <w:name w:val="E36DA75904A94E52B68D5EFF84D36B06"/>
  </w:style>
  <w:style w:type="paragraph" w:customStyle="1" w:styleId="E3684B60CC2847259478DB9687A54491">
    <w:name w:val="E3684B60CC2847259478DB9687A54491"/>
  </w:style>
  <w:style w:type="paragraph" w:customStyle="1" w:styleId="C796139F297E4182B658512E1EC83451">
    <w:name w:val="C796139F297E4182B658512E1EC83451"/>
  </w:style>
  <w:style w:type="paragraph" w:customStyle="1" w:styleId="1C45B5E99D354FDBBAA542FA0916E69F">
    <w:name w:val="1C45B5E99D354FDBBAA542FA0916E69F"/>
  </w:style>
  <w:style w:type="paragraph" w:customStyle="1" w:styleId="F7243C9E8FBB40B2ACD965FE17CCF7B1">
    <w:name w:val="F7243C9E8FBB40B2ACD965FE17CCF7B1"/>
  </w:style>
  <w:style w:type="paragraph" w:customStyle="1" w:styleId="E14490AC4CDC47C9AE090785E52C557E">
    <w:name w:val="E14490AC4CDC47C9AE090785E52C557E"/>
  </w:style>
  <w:style w:type="paragraph" w:customStyle="1" w:styleId="B0E2B1FDB0C54DC8B83DDEB832F48460">
    <w:name w:val="B0E2B1FDB0C54DC8B83DDEB832F48460"/>
  </w:style>
  <w:style w:type="paragraph" w:customStyle="1" w:styleId="C1548BA52926421C9FF66A5E49A4BD9E">
    <w:name w:val="C1548BA52926421C9FF66A5E49A4BD9E"/>
  </w:style>
  <w:style w:type="paragraph" w:customStyle="1" w:styleId="0105DF3C4ECD466CA0931EF3F7E7F86E">
    <w:name w:val="0105DF3C4ECD466CA0931EF3F7E7F86E"/>
  </w:style>
  <w:style w:type="paragraph" w:customStyle="1" w:styleId="0807366341B74C69BBC55CC83850C017">
    <w:name w:val="0807366341B74C69BBC55CC83850C017"/>
  </w:style>
  <w:style w:type="paragraph" w:customStyle="1" w:styleId="526BC5F96D4F486E956D84E8D0220DD9">
    <w:name w:val="526BC5F96D4F486E956D84E8D0220DD9"/>
  </w:style>
  <w:style w:type="paragraph" w:customStyle="1" w:styleId="2BE847142F5D4BF895EBFE37112CE5E0">
    <w:name w:val="2BE847142F5D4BF895EBFE37112CE5E0"/>
  </w:style>
  <w:style w:type="paragraph" w:customStyle="1" w:styleId="8BB7156F4A26428EBC154BFA54DBE911">
    <w:name w:val="8BB7156F4A26428EBC154BFA54DBE911"/>
  </w:style>
  <w:style w:type="paragraph" w:customStyle="1" w:styleId="5A81876D3E954D96BEFFC9432EDCE445">
    <w:name w:val="5A81876D3E954D96BEFFC9432EDCE445"/>
  </w:style>
  <w:style w:type="paragraph" w:customStyle="1" w:styleId="3312BEF0C8F842EF8B9A6CB1C2EE9C12">
    <w:name w:val="3312BEF0C8F842EF8B9A6CB1C2EE9C12"/>
  </w:style>
  <w:style w:type="paragraph" w:customStyle="1" w:styleId="A5F1AC26C4264B0DB90A6D6A70615CDF">
    <w:name w:val="A5F1AC26C4264B0DB90A6D6A70615CDF"/>
  </w:style>
  <w:style w:type="paragraph" w:customStyle="1" w:styleId="B8E49E1DB5AB454FB3C2874757E531B9">
    <w:name w:val="B8E49E1DB5AB454FB3C2874757E531B9"/>
  </w:style>
  <w:style w:type="paragraph" w:customStyle="1" w:styleId="F39D88449EB94EDB9050F6DB15ACB3F8">
    <w:name w:val="F39D88449EB94EDB9050F6DB15ACB3F8"/>
  </w:style>
  <w:style w:type="paragraph" w:customStyle="1" w:styleId="E6636B85C2CF4DFA8E5AB6D77E446722">
    <w:name w:val="E6636B85C2CF4DFA8E5AB6D77E446722"/>
  </w:style>
  <w:style w:type="paragraph" w:customStyle="1" w:styleId="55542E35594F4BF7BC9C1DC409C5F6A7">
    <w:name w:val="55542E35594F4BF7BC9C1DC409C5F6A7"/>
  </w:style>
  <w:style w:type="paragraph" w:customStyle="1" w:styleId="F06FBE2DB5204F7EB32250AAE5E09E06">
    <w:name w:val="F06FBE2DB5204F7EB32250AAE5E09E06"/>
  </w:style>
  <w:style w:type="paragraph" w:customStyle="1" w:styleId="DC8EB3DC7EA44234B8F4CFB3B4B6D53D">
    <w:name w:val="DC8EB3DC7EA44234B8F4CFB3B4B6D53D"/>
  </w:style>
  <w:style w:type="paragraph" w:customStyle="1" w:styleId="599A71D4050B494C86EB40D17251D6B0">
    <w:name w:val="599A71D4050B494C86EB40D17251D6B0"/>
  </w:style>
  <w:style w:type="paragraph" w:customStyle="1" w:styleId="6C14FDA70F3D4D56A5242E6248AE8517">
    <w:name w:val="6C14FDA70F3D4D56A5242E6248AE8517"/>
  </w:style>
  <w:style w:type="paragraph" w:customStyle="1" w:styleId="B93D3FE824E54AE696539AEEC09C504D">
    <w:name w:val="B93D3FE824E54AE696539AEEC09C504D"/>
  </w:style>
  <w:style w:type="paragraph" w:customStyle="1" w:styleId="96850DC2C89540348960855F99C9A7CC">
    <w:name w:val="96850DC2C89540348960855F99C9A7CC"/>
  </w:style>
  <w:style w:type="paragraph" w:customStyle="1" w:styleId="75AA6F3CF4B446CF9A1836812784DA56">
    <w:name w:val="75AA6F3CF4B446CF9A1836812784DA56"/>
  </w:style>
  <w:style w:type="paragraph" w:customStyle="1" w:styleId="AA5C6802A702465698BEE39B4DDE4BD3">
    <w:name w:val="AA5C6802A702465698BEE39B4DDE4BD3"/>
  </w:style>
  <w:style w:type="paragraph" w:customStyle="1" w:styleId="B63C4825CB6F459CAD4B40123EBA0B90">
    <w:name w:val="B63C4825CB6F459CAD4B40123EBA0B90"/>
  </w:style>
  <w:style w:type="paragraph" w:customStyle="1" w:styleId="8896001EFF944ED79B05FF0E0B7A22CF">
    <w:name w:val="8896001EFF944ED79B05FF0E0B7A22CF"/>
  </w:style>
  <w:style w:type="paragraph" w:customStyle="1" w:styleId="3DD57094C0C043928B8198DBAF41C6A6">
    <w:name w:val="3DD57094C0C043928B8198DBAF41C6A6"/>
  </w:style>
  <w:style w:type="paragraph" w:customStyle="1" w:styleId="DF78EA7B6E134B7B9C79BFC2A960F9D5">
    <w:name w:val="DF78EA7B6E134B7B9C79BFC2A960F9D5"/>
  </w:style>
  <w:style w:type="paragraph" w:customStyle="1" w:styleId="A8033DE1479B4C32BF81E809521F213A">
    <w:name w:val="A8033DE1479B4C32BF81E809521F213A"/>
  </w:style>
  <w:style w:type="paragraph" w:customStyle="1" w:styleId="D8113332E26C4DE389771F9C6D0CECE1">
    <w:name w:val="D8113332E26C4DE389771F9C6D0CECE1"/>
  </w:style>
  <w:style w:type="paragraph" w:customStyle="1" w:styleId="57CCCB01317A49C5AE21885A48B6E9BB">
    <w:name w:val="57CCCB01317A49C5AE21885A48B6E9BB"/>
  </w:style>
  <w:style w:type="paragraph" w:customStyle="1" w:styleId="5E359A039C1C42BBA31584A4F2D7C2E0">
    <w:name w:val="5E359A039C1C42BBA31584A4F2D7C2E0"/>
  </w:style>
  <w:style w:type="paragraph" w:customStyle="1" w:styleId="293AE19B6A034A4F8FF9031FAA38E29D">
    <w:name w:val="293AE19B6A034A4F8FF9031FAA38E29D"/>
  </w:style>
  <w:style w:type="paragraph" w:customStyle="1" w:styleId="844349BA959F4CC58B1A770B7D89464F">
    <w:name w:val="844349BA959F4CC58B1A770B7D89464F"/>
  </w:style>
  <w:style w:type="paragraph" w:customStyle="1" w:styleId="B78BDB6316D9401FA135D5BFF495BFFB">
    <w:name w:val="B78BDB6316D9401FA135D5BFF495BFFB"/>
  </w:style>
  <w:style w:type="paragraph" w:customStyle="1" w:styleId="2C4D816AE54E403A8F82B5AEF0B5475C">
    <w:name w:val="2C4D816AE54E403A8F82B5AEF0B5475C"/>
  </w:style>
  <w:style w:type="paragraph" w:customStyle="1" w:styleId="939701712CD041DD92CDAB6D40F15066">
    <w:name w:val="939701712CD041DD92CDAB6D40F15066"/>
  </w:style>
  <w:style w:type="paragraph" w:customStyle="1" w:styleId="1EA926C8315F4E2682BA89A7E39A6D24">
    <w:name w:val="1EA926C8315F4E2682BA89A7E39A6D24"/>
    <w:rsid w:val="002B3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Alpha_cv1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3C79D-933F-4943-9A5F-475BDECC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467</TotalTime>
  <Pages>11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Alpha_Cv1</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Alpha_Cv1</dc:title>
  <dc:subject/>
  <dc:creator>A.MINH Ng</dc:creator>
  <cp:keywords/>
  <dc:description/>
  <cp:lastModifiedBy>zMinhz zMinhz</cp:lastModifiedBy>
  <cp:revision>11</cp:revision>
  <dcterms:created xsi:type="dcterms:W3CDTF">2024-03-03T13:03:00Z</dcterms:created>
  <dcterms:modified xsi:type="dcterms:W3CDTF">2024-03-09T17:18:00Z</dcterms:modified>
</cp:coreProperties>
</file>